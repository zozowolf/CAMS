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B3A65" w14:textId="77777777" w:rsidR="00576DC9" w:rsidRDefault="00576DC9" w:rsidP="00DA1FDC"/>
    <w:p w14:paraId="6ACC01A4" w14:textId="3D4C7CDA" w:rsidR="00576DC9" w:rsidRDefault="00576DC9" w:rsidP="00DA1FDC"/>
    <w:p w14:paraId="2F67DF53" w14:textId="3D500DD4" w:rsidR="00576DC9" w:rsidRDefault="009811E2" w:rsidP="00DA1FDC">
      <w:r w:rsidRPr="009811E2">
        <w:rPr>
          <w:noProof/>
        </w:rPr>
        <w:drawing>
          <wp:inline distT="0" distB="0" distL="0" distR="0" wp14:anchorId="432F5F1F" wp14:editId="7A25C048">
            <wp:extent cx="5760720" cy="6566535"/>
            <wp:effectExtent l="0" t="0" r="0" b="5715"/>
            <wp:docPr id="881793489" name="Image 1" descr="Une image contenant texte, nombre, Parallèl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793489" name="Image 1" descr="Une image contenant texte, nombre, Parallèle, diagramm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6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5BB0" w14:textId="3C6D37A2" w:rsidR="009811E2" w:rsidRDefault="009811E2" w:rsidP="00DA1FDC"/>
    <w:p w14:paraId="3EEF389C" w14:textId="77777777" w:rsidR="00576DC9" w:rsidRDefault="00576DC9" w:rsidP="00DA1FDC"/>
    <w:p w14:paraId="7A5BA11E" w14:textId="77777777" w:rsidR="00576DC9" w:rsidRDefault="00576DC9" w:rsidP="00DA1FDC"/>
    <w:p w14:paraId="16C7C94A" w14:textId="77777777" w:rsidR="009811E2" w:rsidRDefault="009811E2" w:rsidP="00DA1FDC"/>
    <w:p w14:paraId="559D9B57" w14:textId="77777777" w:rsidR="009811E2" w:rsidRDefault="009811E2" w:rsidP="00DA1FDC"/>
    <w:p w14:paraId="06C395CD" w14:textId="77777777" w:rsidR="009811E2" w:rsidRDefault="009811E2" w:rsidP="00DA1FDC"/>
    <w:p w14:paraId="4D44629C" w14:textId="21054F52" w:rsidR="009811E2" w:rsidRDefault="009811E2" w:rsidP="00DA1FDC"/>
    <w:p w14:paraId="7979CDAF" w14:textId="4955D0CC" w:rsidR="009811E2" w:rsidRDefault="00F756F5" w:rsidP="00DA1FDC">
      <w:r w:rsidRPr="009811E2">
        <w:rPr>
          <w:noProof/>
        </w:rPr>
        <w:drawing>
          <wp:anchor distT="0" distB="0" distL="114300" distR="114300" simplePos="0" relativeHeight="251659264" behindDoc="1" locked="0" layoutInCell="1" allowOverlap="1" wp14:anchorId="6BAC9EF4" wp14:editId="52C94D85">
            <wp:simplePos x="0" y="0"/>
            <wp:positionH relativeFrom="margin">
              <wp:align>left</wp:align>
            </wp:positionH>
            <wp:positionV relativeFrom="paragraph">
              <wp:posOffset>3571834</wp:posOffset>
            </wp:positionV>
            <wp:extent cx="5478145" cy="3264354"/>
            <wp:effectExtent l="0" t="0" r="8255" b="0"/>
            <wp:wrapNone/>
            <wp:docPr id="399457129" name="Image 1" descr="Une image contenant texte, diagramme, Parallèl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57129" name="Image 1" descr="Une image contenant texte, diagramme, Parallèle, capture d’écran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2259" cy="3266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756F5">
        <w:drawing>
          <wp:inline distT="0" distB="0" distL="0" distR="0" wp14:anchorId="7C37ECE2" wp14:editId="6491DC4B">
            <wp:extent cx="5486400" cy="3651569"/>
            <wp:effectExtent l="0" t="0" r="0" b="6350"/>
            <wp:docPr id="2130344053" name="Image 1" descr="Une image contenant texte, diagramme, Parallèl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344053" name="Image 1" descr="Une image contenant texte, diagramme, Parallèle, lign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1637" cy="365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E69FA" w14:textId="3656724D" w:rsidR="009811E2" w:rsidRDefault="009811E2" w:rsidP="00DA1FDC"/>
    <w:p w14:paraId="69E7EF94" w14:textId="2424B46A" w:rsidR="009811E2" w:rsidRDefault="009811E2" w:rsidP="00DA1FDC"/>
    <w:p w14:paraId="18462364" w14:textId="77777777" w:rsidR="009811E2" w:rsidRDefault="009811E2" w:rsidP="00DA1FDC"/>
    <w:p w14:paraId="2841040B" w14:textId="1C8CBD3A" w:rsidR="00576DC9" w:rsidRDefault="00576DC9" w:rsidP="00DA1FDC"/>
    <w:p w14:paraId="6144F57B" w14:textId="2AF7491E" w:rsidR="00576DC9" w:rsidRDefault="00576DC9" w:rsidP="00DA1FDC"/>
    <w:p w14:paraId="2D8A6792" w14:textId="3F8C1F0D" w:rsidR="00576DC9" w:rsidRDefault="00576DC9" w:rsidP="00DA1FDC"/>
    <w:p w14:paraId="31B4177E" w14:textId="0023041C" w:rsidR="00576DC9" w:rsidRDefault="00576DC9" w:rsidP="00DA1FDC"/>
    <w:p w14:paraId="64F6133D" w14:textId="4720E57F" w:rsidR="00576DC9" w:rsidRDefault="00576DC9" w:rsidP="00DA1FDC"/>
    <w:p w14:paraId="4F4CFC87" w14:textId="77777777" w:rsidR="00576DC9" w:rsidRDefault="00576DC9" w:rsidP="00DA1FDC"/>
    <w:p w14:paraId="57809A10" w14:textId="77777777" w:rsidR="00576DC9" w:rsidRDefault="00576DC9" w:rsidP="00DA1FDC"/>
    <w:p w14:paraId="559DCA17" w14:textId="77777777" w:rsidR="009811E2" w:rsidRDefault="009811E2" w:rsidP="00DA1FDC"/>
    <w:p w14:paraId="6A44D8DB" w14:textId="77777777" w:rsidR="009811E2" w:rsidRDefault="009811E2" w:rsidP="00DA1FDC"/>
    <w:p w14:paraId="2F32FF5D" w14:textId="77777777" w:rsidR="009811E2" w:rsidRDefault="009811E2" w:rsidP="00DA1FDC"/>
    <w:p w14:paraId="627C1962" w14:textId="77777777" w:rsidR="009811E2" w:rsidRDefault="009811E2" w:rsidP="00DA1FDC"/>
    <w:p w14:paraId="26C8BF27" w14:textId="77777777" w:rsidR="009811E2" w:rsidRDefault="009811E2" w:rsidP="00DA1FDC"/>
    <w:p w14:paraId="5BD179DA" w14:textId="77777777" w:rsidR="009811E2" w:rsidRDefault="009811E2" w:rsidP="00DA1FDC"/>
    <w:p w14:paraId="444758BB" w14:textId="77777777" w:rsidR="009811E2" w:rsidRDefault="009811E2" w:rsidP="00DA1FDC"/>
    <w:p w14:paraId="79955E8C" w14:textId="77777777" w:rsidR="009811E2" w:rsidRDefault="009811E2" w:rsidP="00DA1FDC"/>
    <w:p w14:paraId="0CAA5E49" w14:textId="47402AB6" w:rsidR="00084F40" w:rsidRDefault="009811E2" w:rsidP="00DA1FDC">
      <w:r w:rsidRPr="009811E2">
        <w:rPr>
          <w:noProof/>
        </w:rPr>
        <w:drawing>
          <wp:inline distT="0" distB="0" distL="0" distR="0" wp14:anchorId="1B158F1A" wp14:editId="462B8224">
            <wp:extent cx="5760720" cy="3937635"/>
            <wp:effectExtent l="0" t="0" r="0" b="5715"/>
            <wp:docPr id="1040496117" name="Image 1" descr="Une image contenant texte, diagramm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96117" name="Image 1" descr="Une image contenant texte, diagramme, capture d’écran, nombr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F40" w:rsidSect="0069004D">
      <w:headerReference w:type="default" r:id="rId12"/>
      <w:footerReference w:type="default" r:id="rId13"/>
      <w:pgSz w:w="11906" w:h="16838"/>
      <w:pgMar w:top="1417" w:right="1417" w:bottom="1417" w:left="1417" w:header="454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06542" w14:textId="77777777" w:rsidR="0069004D" w:rsidRDefault="0069004D" w:rsidP="00DA1FDC">
      <w:r>
        <w:separator/>
      </w:r>
    </w:p>
  </w:endnote>
  <w:endnote w:type="continuationSeparator" w:id="0">
    <w:p w14:paraId="0D225290" w14:textId="77777777" w:rsidR="0069004D" w:rsidRDefault="0069004D" w:rsidP="00DA1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255A2" w14:textId="3EBFBEDA" w:rsidR="00ED5510" w:rsidRDefault="00201299" w:rsidP="00DA1FDC">
    <w:pPr>
      <w:pStyle w:val="Pieddepage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2282EBE7" wp14:editId="61B19055">
              <wp:simplePos x="0" y="0"/>
              <wp:positionH relativeFrom="margin">
                <wp:align>center</wp:align>
              </wp:positionH>
              <wp:positionV relativeFrom="paragraph">
                <wp:posOffset>-483870</wp:posOffset>
              </wp:positionV>
              <wp:extent cx="1214120" cy="257175"/>
              <wp:effectExtent l="0" t="0" r="5080" b="9525"/>
              <wp:wrapSquare wrapText="bothSides"/>
              <wp:docPr id="943162053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4120" cy="257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E5054B" w14:textId="25DD5BC4" w:rsidR="00E321BD" w:rsidRDefault="00201299" w:rsidP="00DA1FDC">
                          <w:r>
                            <w:t>Diagramme UML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82EBE7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-38.1pt;width:95.6pt;height:20.25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" stroked="f">
              <v:textbox>
                <w:txbxContent>
                  <w:p w14:paraId="33E5054B" w14:textId="25DD5BC4" w:rsidR="00E321BD" w:rsidRDefault="00201299" w:rsidP="00DA1FDC">
                    <w:r>
                      <w:t>Diagramme UML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81176E">
      <w:rPr>
        <w:noProof/>
      </w:rPr>
      <mc:AlternateContent>
        <mc:Choice Requires="wps">
          <w:drawing>
            <wp:anchor distT="45720" distB="45720" distL="114300" distR="114300" simplePos="0" relativeHeight="251670528" behindDoc="0" locked="0" layoutInCell="1" allowOverlap="1" wp14:anchorId="3AE5CFF3" wp14:editId="44244657">
              <wp:simplePos x="0" y="0"/>
              <wp:positionH relativeFrom="margin">
                <wp:align>right</wp:align>
              </wp:positionH>
              <wp:positionV relativeFrom="paragraph">
                <wp:posOffset>-485775</wp:posOffset>
              </wp:positionV>
              <wp:extent cx="1315720" cy="1404620"/>
              <wp:effectExtent l="0" t="0" r="0" b="0"/>
              <wp:wrapSquare wrapText="bothSides"/>
              <wp:docPr id="97575502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1572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045CA5D" w14:textId="46412AAC" w:rsidR="00F430AC" w:rsidRDefault="00F430AC" w:rsidP="00DA1FDC">
                          <w:r>
                            <w:fldChar w:fldCharType="begin"/>
                          </w:r>
                          <w:r>
                            <w:instrText xml:space="preserve"> DATE  \@ "dd/MM/yyyy HH:mm"  \* MERGEFORMAT </w:instrText>
                          </w:r>
                          <w:r>
                            <w:fldChar w:fldCharType="separate"/>
                          </w:r>
                          <w:r w:rsidR="00F756F5">
                            <w:rPr>
                              <w:noProof/>
                            </w:rPr>
                            <w:t>18/03/2024 08:54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3AE5CFF3" id="_x0000_s1028" type="#_x0000_t202" style="position:absolute;margin-left:52.4pt;margin-top:-38.25pt;width:103.6pt;height:110.6pt;z-index:25167052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" filled="f" stroked="f">
              <v:textbox style="mso-fit-shape-to-text:t">
                <w:txbxContent>
                  <w:p w14:paraId="5045CA5D" w14:textId="46412AAC" w:rsidR="00F430AC" w:rsidRDefault="00F430AC" w:rsidP="00DA1FDC">
                    <w:r>
                      <w:fldChar w:fldCharType="begin"/>
                    </w:r>
                    <w:r>
                      <w:instrText xml:space="preserve"> DATE  \@ "dd/MM/yyyy HH:mm"  \* MERGEFORMAT </w:instrText>
                    </w:r>
                    <w:r>
                      <w:fldChar w:fldCharType="separate"/>
                    </w:r>
                    <w:r w:rsidR="00F756F5">
                      <w:rPr>
                        <w:noProof/>
                      </w:rPr>
                      <w:t>18/03/2024 08:54</w:t>
                    </w:r>
                    <w: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07472D">
      <w:rPr>
        <w:noProof/>
      </w:rPr>
      <mc:AlternateContent>
        <mc:Choice Requires="wps">
          <w:drawing>
            <wp:anchor distT="45720" distB="45720" distL="114300" distR="114300" simplePos="0" relativeHeight="251675648" behindDoc="0" locked="0" layoutInCell="1" allowOverlap="1" wp14:anchorId="1B75AC7F" wp14:editId="0C674DF2">
              <wp:simplePos x="0" y="0"/>
              <wp:positionH relativeFrom="rightMargin">
                <wp:align>left</wp:align>
              </wp:positionH>
              <wp:positionV relativeFrom="paragraph">
                <wp:posOffset>-513080</wp:posOffset>
              </wp:positionV>
              <wp:extent cx="457200" cy="311785"/>
              <wp:effectExtent l="0" t="0" r="0" b="0"/>
              <wp:wrapSquare wrapText="bothSides"/>
              <wp:docPr id="1835246843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31202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3CAF088" w14:textId="77777777" w:rsidR="0007472D" w:rsidRPr="0081176E" w:rsidRDefault="0007472D" w:rsidP="00DA1FDC">
                          <w:pPr>
                            <w:rPr>
                              <w:color w:val="FFFFFF" w:themeColor="background1"/>
                            </w:rPr>
                          </w:pPr>
                          <w:r w:rsidRPr="0081176E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81176E">
                            <w:rPr>
                              <w:color w:val="FFFFFF" w:themeColor="background1"/>
                            </w:rPr>
                            <w:instrText xml:space="preserve"> PAGE  \* Arabic  \* MERGEFORMAT </w:instrText>
                          </w:r>
                          <w:r w:rsidRPr="0081176E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Pr="0081176E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 w:rsidRPr="0081176E">
                            <w:rPr>
                              <w:color w:val="FFFFFF" w:themeColor="background1"/>
                            </w:rPr>
                            <w:fldChar w:fldCharType="end"/>
                          </w:r>
                          <w:r w:rsidRPr="0081176E">
                            <w:rPr>
                              <w:color w:val="FFFFFF" w:themeColor="background1"/>
                            </w:rPr>
                            <w:t>/</w:t>
                          </w:r>
                          <w:r w:rsidRPr="0081176E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81176E">
                            <w:rPr>
                              <w:color w:val="FFFFFF" w:themeColor="background1"/>
                            </w:rPr>
                            <w:instrText xml:space="preserve"> NUMPAGES  \* Arabic  \* MERGEFORMAT </w:instrText>
                          </w:r>
                          <w:r w:rsidRPr="0081176E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Pr="0081176E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 w:rsidRPr="0081176E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  <w:p w14:paraId="6B7A457B" w14:textId="77777777" w:rsidR="0007472D" w:rsidRPr="0007472D" w:rsidRDefault="0007472D" w:rsidP="00DA1FDC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B75AC7F" id="_x0000_s1029" type="#_x0000_t202" style="position:absolute;margin-left:0;margin-top:-40.4pt;width:36pt;height:24.5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" filled="f" stroked="f">
              <v:textbox>
                <w:txbxContent>
                  <w:p w14:paraId="13CAF088" w14:textId="77777777" w:rsidR="0007472D" w:rsidRPr="0081176E" w:rsidRDefault="0007472D" w:rsidP="00DA1FDC">
                    <w:pPr>
                      <w:rPr>
                        <w:color w:val="FFFFFF" w:themeColor="background1"/>
                      </w:rPr>
                    </w:pPr>
                    <w:r w:rsidRPr="0081176E">
                      <w:rPr>
                        <w:color w:val="FFFFFF" w:themeColor="background1"/>
                      </w:rPr>
                      <w:fldChar w:fldCharType="begin"/>
                    </w:r>
                    <w:r w:rsidRPr="0081176E">
                      <w:rPr>
                        <w:color w:val="FFFFFF" w:themeColor="background1"/>
                      </w:rPr>
                      <w:instrText xml:space="preserve"> PAGE  \* Arabic  \* MERGEFORMAT </w:instrText>
                    </w:r>
                    <w:r w:rsidRPr="0081176E">
                      <w:rPr>
                        <w:color w:val="FFFFFF" w:themeColor="background1"/>
                      </w:rPr>
                      <w:fldChar w:fldCharType="separate"/>
                    </w:r>
                    <w:r w:rsidRPr="0081176E">
                      <w:rPr>
                        <w:noProof/>
                        <w:color w:val="FFFFFF" w:themeColor="background1"/>
                      </w:rPr>
                      <w:t>1</w:t>
                    </w:r>
                    <w:r w:rsidRPr="0081176E">
                      <w:rPr>
                        <w:color w:val="FFFFFF" w:themeColor="background1"/>
                      </w:rPr>
                      <w:fldChar w:fldCharType="end"/>
                    </w:r>
                    <w:r w:rsidRPr="0081176E">
                      <w:rPr>
                        <w:color w:val="FFFFFF" w:themeColor="background1"/>
                      </w:rPr>
                      <w:t>/</w:t>
                    </w:r>
                    <w:r w:rsidRPr="0081176E">
                      <w:rPr>
                        <w:color w:val="FFFFFF" w:themeColor="background1"/>
                      </w:rPr>
                      <w:fldChar w:fldCharType="begin"/>
                    </w:r>
                    <w:r w:rsidRPr="0081176E">
                      <w:rPr>
                        <w:color w:val="FFFFFF" w:themeColor="background1"/>
                      </w:rPr>
                      <w:instrText xml:space="preserve"> NUMPAGES  \* Arabic  \* MERGEFORMAT </w:instrText>
                    </w:r>
                    <w:r w:rsidRPr="0081176E">
                      <w:rPr>
                        <w:color w:val="FFFFFF" w:themeColor="background1"/>
                      </w:rPr>
                      <w:fldChar w:fldCharType="separate"/>
                    </w:r>
                    <w:r w:rsidRPr="0081176E">
                      <w:rPr>
                        <w:noProof/>
                        <w:color w:val="FFFFFF" w:themeColor="background1"/>
                      </w:rPr>
                      <w:t>2</w:t>
                    </w:r>
                    <w:r w:rsidRPr="0081176E">
                      <w:rPr>
                        <w:color w:val="FFFFFF" w:themeColor="background1"/>
                      </w:rPr>
                      <w:fldChar w:fldCharType="end"/>
                    </w:r>
                  </w:p>
                  <w:p w14:paraId="6B7A457B" w14:textId="77777777" w:rsidR="0007472D" w:rsidRPr="0007472D" w:rsidRDefault="0007472D" w:rsidP="00DA1FDC"/>
                </w:txbxContent>
              </v:textbox>
              <w10:wrap type="square" anchorx="margin"/>
            </v:shape>
          </w:pict>
        </mc:Fallback>
      </mc:AlternateContent>
    </w:r>
    <w:r w:rsidR="009E3A97">
      <w:rPr>
        <w:noProof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7225ED2A" wp14:editId="34086390">
              <wp:simplePos x="0" y="0"/>
              <wp:positionH relativeFrom="margin">
                <wp:align>left</wp:align>
              </wp:positionH>
              <wp:positionV relativeFrom="paragraph">
                <wp:posOffset>-487661</wp:posOffset>
              </wp:positionV>
              <wp:extent cx="1610360" cy="266065"/>
              <wp:effectExtent l="0" t="0" r="8890" b="635"/>
              <wp:wrapSquare wrapText="bothSides"/>
              <wp:docPr id="1829216370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0360" cy="2660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Auteur "/>
                            <w:tag w:val=""/>
                            <w:id w:val="1160202389"/>
                            <w:placeholder>
                              <w:docPart w:val="109E19DE78BB488BAA9710E788643849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E80CB98" w14:textId="699F16BD" w:rsidR="00576DC9" w:rsidRDefault="009811E2" w:rsidP="00DA1FDC">
                              <w:r>
                                <w:t>Joris VEJUX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25ED2A" id="_x0000_s1030" type="#_x0000_t202" style="position:absolute;margin-left:0;margin-top:-38.4pt;width:126.8pt;height:20.9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" stroked="f">
              <v:textbox>
                <w:txbxContent>
                  <w:sdt>
                    <w:sdtPr>
                      <w:alias w:val="Auteur "/>
                      <w:tag w:val=""/>
                      <w:id w:val="1160202389"/>
                      <w:placeholder>
                        <w:docPart w:val="109E19DE78BB488BAA9710E788643849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Content>
                      <w:p w14:paraId="3E80CB98" w14:textId="699F16BD" w:rsidR="00576DC9" w:rsidRDefault="009811E2" w:rsidP="00DA1FDC">
                        <w:r>
                          <w:t>Joris VEJUX</w:t>
                        </w:r>
                      </w:p>
                    </w:sdtContent>
                  </w:sdt>
                </w:txbxContent>
              </v:textbox>
              <w10:wrap type="square" anchorx="margin"/>
            </v:shape>
          </w:pict>
        </mc:Fallback>
      </mc:AlternateContent>
    </w:r>
    <w:r w:rsidR="00F430A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0E0562B" wp14:editId="795674B4">
              <wp:simplePos x="0" y="0"/>
              <wp:positionH relativeFrom="column">
                <wp:posOffset>21429</wp:posOffset>
              </wp:positionH>
              <wp:positionV relativeFrom="paragraph">
                <wp:posOffset>-515430</wp:posOffset>
              </wp:positionV>
              <wp:extent cx="5924550" cy="18604"/>
              <wp:effectExtent l="0" t="0" r="0" b="0"/>
              <wp:wrapSquare wrapText="bothSides"/>
              <wp:docPr id="38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550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BCBA9FD" id="Rectangle 1" o:spid="_x0000_s1026" style="position:absolute;margin-left:1.7pt;margin-top:-40.6pt;width:466.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" fillcolor="black [3213]" stroked="f" strokeweight="1pt">
              <w10:wrap type="square"/>
            </v:rect>
          </w:pict>
        </mc:Fallback>
      </mc:AlternateContent>
    </w:r>
    <w:r w:rsidR="00576DC9" w:rsidRPr="00576DC9">
      <w:rPr>
        <w:noProof/>
        <w:color w:val="323E4F" w:themeColor="text2" w:themeShade="BF"/>
        <w:sz w:val="24"/>
        <w:szCs w:val="24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04C8095E" wp14:editId="091C04E3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FB107F0" w14:textId="77777777" w:rsidR="00576DC9" w:rsidRDefault="00576DC9" w:rsidP="00DA1FDC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C8095E" id="Rectangle 8" o:spid="_x0000_s1031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Ky7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VPx04iMXzZQ7++QIeTp8U5et/SkN8KHO4E0&#10;LtQFtALCVzq0AXoSGCXOGsCfr32PeOpi0nLW0/hV3P/YClScmS+W+vtTeUINxUK6pFbjDJ9rNs81&#10;dttdAvVJScvGySSSMQYziRqhe6RNsY5RSSWspNgV30ziZchLgTaNVOt1AtGEOhFu7L2T0XVkOTbs&#10;w/Ao0I1dHWgcbmEaVLF80dwZGy0trLcBdJs6/8DqyD9Nd2qkcRPF9fH8nlCHfbn6BQ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PUCsu4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5FB107F0" w14:textId="77777777" w:rsidR="00576DC9" w:rsidRDefault="00576DC9" w:rsidP="00DA1FDC"/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7CFDE" w14:textId="77777777" w:rsidR="0069004D" w:rsidRDefault="0069004D" w:rsidP="00DA1FDC">
      <w:r>
        <w:separator/>
      </w:r>
    </w:p>
  </w:footnote>
  <w:footnote w:type="continuationSeparator" w:id="0">
    <w:p w14:paraId="37509EC5" w14:textId="77777777" w:rsidR="0069004D" w:rsidRDefault="0069004D" w:rsidP="00DA1F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64DF4" w14:textId="77777777" w:rsidR="0084419B" w:rsidRPr="0081176E" w:rsidRDefault="00DA1FDC" w:rsidP="0081176E">
    <w:pPr>
      <w:pStyle w:val="Sansinterligne"/>
      <w:rPr>
        <w:rStyle w:val="r2als3t3mmbzvl"/>
        <w:rFonts w:ascii="Calibri" w:hAnsi="Calibri" w:cs="Calibri"/>
        <w:sz w:val="16"/>
        <w:szCs w:val="16"/>
      </w:rPr>
    </w:pPr>
    <w:r w:rsidRPr="0081176E">
      <w:rPr>
        <w:rStyle w:val="r2als3t3mmbzvl"/>
        <w:rFonts w:asciiTheme="minorHAnsi" w:hAnsiTheme="minorHAnsi" w:cstheme="minorHAnsi"/>
        <w:noProof/>
        <w:sz w:val="18"/>
        <w:szCs w:val="18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2A3937B3" wp14:editId="701A8DB7">
              <wp:simplePos x="0" y="0"/>
              <wp:positionH relativeFrom="margin">
                <wp:posOffset>1996440</wp:posOffset>
              </wp:positionH>
              <wp:positionV relativeFrom="paragraph">
                <wp:posOffset>77470</wp:posOffset>
              </wp:positionV>
              <wp:extent cx="1850390" cy="402590"/>
              <wp:effectExtent l="0" t="0" r="0" b="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50390" cy="4025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2F4329D" w14:textId="77777777" w:rsidR="00B423BC" w:rsidRPr="0081176E" w:rsidRDefault="0084419B" w:rsidP="0081176E">
                          <w:pPr>
                            <w:pStyle w:val="Titre"/>
                          </w:pPr>
                          <w:r w:rsidRPr="0081176E">
                            <w:t xml:space="preserve">CAMS 2024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3937B3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157.2pt;margin-top:6.1pt;width:145.7pt;height:31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" stroked="f">
              <v:textbox>
                <w:txbxContent>
                  <w:p w14:paraId="12F4329D" w14:textId="77777777" w:rsidR="00B423BC" w:rsidRPr="0081176E" w:rsidRDefault="0084419B" w:rsidP="0081176E">
                    <w:pPr>
                      <w:pStyle w:val="Titre"/>
                    </w:pPr>
                    <w:r w:rsidRPr="0081176E">
                      <w:t xml:space="preserve">CAMS 2024 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6661C3" w:rsidRPr="0081176E">
      <w:rPr>
        <w:rStyle w:val="r2als3t3mmbzvl"/>
        <w:rFonts w:asciiTheme="minorHAnsi" w:hAnsiTheme="minorHAnsi" w:cstheme="minorHAnsi"/>
        <w:noProof/>
        <w:sz w:val="16"/>
        <w:szCs w:val="16"/>
      </w:rPr>
      <w:drawing>
        <wp:anchor distT="0" distB="0" distL="114300" distR="114300" simplePos="0" relativeHeight="251673600" behindDoc="0" locked="0" layoutInCell="1" allowOverlap="1" wp14:anchorId="45BB8E74" wp14:editId="4754E469">
          <wp:simplePos x="0" y="0"/>
          <wp:positionH relativeFrom="margin">
            <wp:posOffset>5531641</wp:posOffset>
          </wp:positionH>
          <wp:positionV relativeFrom="paragraph">
            <wp:posOffset>-269875</wp:posOffset>
          </wp:positionV>
          <wp:extent cx="273020" cy="280891"/>
          <wp:effectExtent l="0" t="0" r="0" b="5080"/>
          <wp:wrapNone/>
          <wp:docPr id="29816532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020" cy="2808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661C3" w:rsidRPr="0081176E">
      <w:rPr>
        <w:rStyle w:val="r2als3t3mmbzvl"/>
        <w:rFonts w:asciiTheme="minorHAnsi" w:hAnsiTheme="minorHAnsi" w:cstheme="minorHAnsi"/>
        <w:noProof/>
        <w:sz w:val="18"/>
        <w:szCs w:val="18"/>
      </w:rPr>
      <w:drawing>
        <wp:anchor distT="0" distB="0" distL="114300" distR="114300" simplePos="0" relativeHeight="251659264" behindDoc="0" locked="0" layoutInCell="1" allowOverlap="1" wp14:anchorId="1ECB7C0B" wp14:editId="7F627B0C">
          <wp:simplePos x="0" y="0"/>
          <wp:positionH relativeFrom="rightMargin">
            <wp:posOffset>-81903</wp:posOffset>
          </wp:positionH>
          <wp:positionV relativeFrom="paragraph">
            <wp:posOffset>-153670</wp:posOffset>
          </wp:positionV>
          <wp:extent cx="761716" cy="761716"/>
          <wp:effectExtent l="0" t="0" r="635" b="635"/>
          <wp:wrapNone/>
          <wp:docPr id="1504679506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761716" cy="7617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4419B" w:rsidRPr="0081176E">
      <w:rPr>
        <w:rStyle w:val="r2als3t3mmbzvl"/>
        <w:rFonts w:asciiTheme="minorHAnsi" w:hAnsiTheme="minorHAnsi" w:cstheme="minorHAnsi"/>
        <w:sz w:val="16"/>
        <w:szCs w:val="16"/>
      </w:rPr>
      <w:t>E</w:t>
    </w:r>
    <w:r w:rsidR="0084419B" w:rsidRPr="0081176E">
      <w:rPr>
        <w:rStyle w:val="r2als3t3mmbzvl"/>
        <w:rFonts w:ascii="Calibri" w:hAnsi="Calibri" w:cs="Calibri"/>
        <w:sz w:val="16"/>
        <w:szCs w:val="16"/>
      </w:rPr>
      <w:t>nzo DA CUNHA ALVES</w:t>
    </w:r>
  </w:p>
  <w:p w14:paraId="6A2993BB" w14:textId="77777777" w:rsidR="00B423BC" w:rsidRPr="0081176E" w:rsidRDefault="00B423BC" w:rsidP="0081176E">
    <w:pPr>
      <w:pStyle w:val="Sansinterligne"/>
      <w:rPr>
        <w:rStyle w:val="r2als3t3mmbzvl"/>
        <w:rFonts w:ascii="Calibri" w:hAnsi="Calibri" w:cs="Calibri"/>
        <w:sz w:val="16"/>
        <w:szCs w:val="16"/>
      </w:rPr>
    </w:pPr>
    <w:r w:rsidRPr="0081176E">
      <w:rPr>
        <w:rStyle w:val="r2als3t3mmbzvl"/>
        <w:rFonts w:ascii="Calibri" w:hAnsi="Calibri" w:cs="Calibri"/>
        <w:sz w:val="16"/>
        <w:szCs w:val="16"/>
      </w:rPr>
      <w:t>Antonin FROMENT</w:t>
    </w:r>
  </w:p>
  <w:p w14:paraId="58156425" w14:textId="77777777" w:rsidR="0084419B" w:rsidRPr="0081176E" w:rsidRDefault="0084419B" w:rsidP="0081176E">
    <w:pPr>
      <w:pStyle w:val="Sansinterligne"/>
      <w:rPr>
        <w:rStyle w:val="r2als3t3mmbzvl"/>
        <w:rFonts w:ascii="Calibri" w:hAnsi="Calibri" w:cs="Calibri"/>
        <w:sz w:val="16"/>
        <w:szCs w:val="16"/>
      </w:rPr>
    </w:pPr>
    <w:r w:rsidRPr="0081176E">
      <w:rPr>
        <w:rStyle w:val="r2als3t3mmbzvl"/>
        <w:rFonts w:ascii="Calibri" w:hAnsi="Calibri" w:cs="Calibri"/>
        <w:sz w:val="16"/>
        <w:szCs w:val="16"/>
      </w:rPr>
      <w:t>Hugo MARTIN-COCHER</w:t>
    </w:r>
  </w:p>
  <w:p w14:paraId="47AFB8E8" w14:textId="77777777" w:rsidR="00B423BC" w:rsidRPr="0081176E" w:rsidRDefault="006661C3" w:rsidP="0081176E">
    <w:pPr>
      <w:pStyle w:val="Sansinterligne"/>
      <w:rPr>
        <w:rStyle w:val="r2als3t3mmbzvl"/>
        <w:rFonts w:ascii="Calibri" w:hAnsi="Calibri" w:cs="Calibri"/>
        <w:sz w:val="16"/>
        <w:szCs w:val="16"/>
      </w:rPr>
    </w:pPr>
    <w:r w:rsidRPr="0081176E">
      <w:rPr>
        <w:rStyle w:val="r2als3t3mmbzvl"/>
        <w:rFonts w:ascii="Calibri" w:hAnsi="Calibri" w:cs="Calibri"/>
        <w:noProof/>
        <w:sz w:val="16"/>
        <w:szCs w:val="16"/>
      </w:rPr>
      <w:drawing>
        <wp:anchor distT="0" distB="0" distL="114300" distR="114300" simplePos="0" relativeHeight="251672576" behindDoc="0" locked="0" layoutInCell="1" allowOverlap="1" wp14:anchorId="00177F63" wp14:editId="207EAE8A">
          <wp:simplePos x="0" y="0"/>
          <wp:positionH relativeFrom="column">
            <wp:posOffset>6271272</wp:posOffset>
          </wp:positionH>
          <wp:positionV relativeFrom="paragraph">
            <wp:posOffset>76089</wp:posOffset>
          </wp:positionV>
          <wp:extent cx="310526" cy="256561"/>
          <wp:effectExtent l="0" t="0" r="0" b="0"/>
          <wp:wrapNone/>
          <wp:docPr id="971631276" name="Image 1" descr="Une image contenant cercle, lamp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30941782" name="Image 1" descr="Une image contenant cercle, lampe&#10;&#10;Description générée automatiquement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0526" cy="2565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423BC" w:rsidRPr="0081176E">
      <w:rPr>
        <w:rStyle w:val="r2als3t3mmbzvl"/>
        <w:rFonts w:ascii="Calibri" w:hAnsi="Calibri" w:cs="Calibri"/>
        <w:sz w:val="16"/>
        <w:szCs w:val="16"/>
      </w:rPr>
      <w:t>Joris VEJUX</w:t>
    </w:r>
  </w:p>
  <w:p w14:paraId="3B55717A" w14:textId="77777777" w:rsidR="0084419B" w:rsidRDefault="0084419B" w:rsidP="00DA1FDC">
    <w:pPr>
      <w:pStyle w:val="En-tte"/>
      <w:rPr>
        <w:rStyle w:val="r2als3t3mmbzvl"/>
        <w:rFonts w:ascii="Segoe UI" w:hAnsi="Segoe UI" w:cs="Segoe UI"/>
        <w:sz w:val="18"/>
        <w:szCs w:val="18"/>
      </w:rPr>
    </w:pPr>
  </w:p>
  <w:p w14:paraId="57EF1CF3" w14:textId="77777777" w:rsidR="00316B93" w:rsidRDefault="00576DC9" w:rsidP="00DA1FDC">
    <w:pPr>
      <w:pStyle w:val="En-tte"/>
      <w:rPr>
        <w:rStyle w:val="r2als3t3mmbzvl"/>
        <w:rFonts w:ascii="Segoe UI" w:hAnsi="Segoe UI" w:cs="Segoe UI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6FAB91B" wp14:editId="4B9C012C">
              <wp:simplePos x="0" y="0"/>
              <wp:positionH relativeFrom="margin">
                <wp:align>center</wp:align>
              </wp:positionH>
              <wp:positionV relativeFrom="paragraph">
                <wp:posOffset>107493</wp:posOffset>
              </wp:positionV>
              <wp:extent cx="3766507" cy="0"/>
              <wp:effectExtent l="0" t="0" r="0" b="0"/>
              <wp:wrapNone/>
              <wp:docPr id="1899148259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3766507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357824" id="Connecteur droit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45pt" to="296.6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" strokecolor="black [3213]" strokeweight="1.5pt">
              <v:stroke joinstyle="miter"/>
              <w10:wrap anchorx="margin"/>
            </v:line>
          </w:pict>
        </mc:Fallback>
      </mc:AlternateContent>
    </w:r>
    <w:r w:rsidR="00B423BC" w:rsidRPr="00B423BC">
      <w:rPr>
        <w:rStyle w:val="r2als3t3mmbzvl"/>
        <w:rFonts w:ascii="Segoe UI" w:hAnsi="Segoe UI" w:cs="Segoe UI"/>
        <w:sz w:val="18"/>
        <w:szCs w:val="18"/>
      </w:rP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217A8"/>
    <w:multiLevelType w:val="hybridMultilevel"/>
    <w:tmpl w:val="8DD6DA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47707"/>
    <w:multiLevelType w:val="hybridMultilevel"/>
    <w:tmpl w:val="BDF63E12"/>
    <w:lvl w:ilvl="0" w:tplc="AE8E14A2">
      <w:start w:val="1"/>
      <w:numFmt w:val="decimal"/>
      <w:pStyle w:val="Titre1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01010"/>
    <w:multiLevelType w:val="hybridMultilevel"/>
    <w:tmpl w:val="96A237E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98420">
    <w:abstractNumId w:val="2"/>
  </w:num>
  <w:num w:numId="2" w16cid:durableId="829755109">
    <w:abstractNumId w:val="1"/>
  </w:num>
  <w:num w:numId="3" w16cid:durableId="588389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E2"/>
    <w:rsid w:val="00053C0B"/>
    <w:rsid w:val="0007472D"/>
    <w:rsid w:val="00084F40"/>
    <w:rsid w:val="00120905"/>
    <w:rsid w:val="001439BC"/>
    <w:rsid w:val="0015019A"/>
    <w:rsid w:val="001977D0"/>
    <w:rsid w:val="001E6B4C"/>
    <w:rsid w:val="00201299"/>
    <w:rsid w:val="00212E24"/>
    <w:rsid w:val="00316B93"/>
    <w:rsid w:val="003341E0"/>
    <w:rsid w:val="003416BE"/>
    <w:rsid w:val="00375251"/>
    <w:rsid w:val="003C6858"/>
    <w:rsid w:val="004B274F"/>
    <w:rsid w:val="004C45C2"/>
    <w:rsid w:val="00576DC9"/>
    <w:rsid w:val="006567DC"/>
    <w:rsid w:val="006661C3"/>
    <w:rsid w:val="0069004D"/>
    <w:rsid w:val="007012F6"/>
    <w:rsid w:val="007F647D"/>
    <w:rsid w:val="0081176E"/>
    <w:rsid w:val="0084419B"/>
    <w:rsid w:val="00961CC7"/>
    <w:rsid w:val="009811E2"/>
    <w:rsid w:val="00993DF6"/>
    <w:rsid w:val="009E3A97"/>
    <w:rsid w:val="009E4DFC"/>
    <w:rsid w:val="00A51DEF"/>
    <w:rsid w:val="00B423BC"/>
    <w:rsid w:val="00B7530F"/>
    <w:rsid w:val="00C00A16"/>
    <w:rsid w:val="00D42F20"/>
    <w:rsid w:val="00DA1FDC"/>
    <w:rsid w:val="00DB5219"/>
    <w:rsid w:val="00DE0A0D"/>
    <w:rsid w:val="00E02A9C"/>
    <w:rsid w:val="00E11E93"/>
    <w:rsid w:val="00E321BD"/>
    <w:rsid w:val="00E44A74"/>
    <w:rsid w:val="00E63629"/>
    <w:rsid w:val="00E7108F"/>
    <w:rsid w:val="00EA5115"/>
    <w:rsid w:val="00EC270E"/>
    <w:rsid w:val="00ED5510"/>
    <w:rsid w:val="00F430AC"/>
    <w:rsid w:val="00F756F5"/>
    <w:rsid w:val="00F818E6"/>
    <w:rsid w:val="00F90D6F"/>
    <w:rsid w:val="00F92609"/>
    <w:rsid w:val="00F973AD"/>
    <w:rsid w:val="00FB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FDC574"/>
  <w15:chartTrackingRefBased/>
  <w15:docId w15:val="{129FA2C7-B662-48F8-9E6A-57DAF5D19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FDC"/>
    <w:rPr>
      <w:rFonts w:ascii="Aptos" w:hAnsi="Aptos"/>
    </w:rPr>
  </w:style>
  <w:style w:type="paragraph" w:styleId="Titre1">
    <w:name w:val="heading 1"/>
    <w:basedOn w:val="Normal"/>
    <w:next w:val="Normal"/>
    <w:link w:val="Titre1Car"/>
    <w:uiPriority w:val="9"/>
    <w:qFormat/>
    <w:rsid w:val="00DA1FDC"/>
    <w:pPr>
      <w:keepNext/>
      <w:keepLines/>
      <w:numPr>
        <w:numId w:val="2"/>
      </w:numPr>
      <w:spacing w:before="240" w:after="0"/>
      <w:outlineLvl w:val="0"/>
    </w:pPr>
    <w:rPr>
      <w:rFonts w:ascii="Abadi" w:eastAsiaTheme="majorEastAsia" w:hAnsi="Abadi" w:cstheme="majorBidi"/>
      <w:b/>
      <w:bCs/>
      <w:sz w:val="36"/>
      <w:szCs w:val="36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1FDC"/>
    <w:pPr>
      <w:keepNext/>
      <w:keepLines/>
      <w:spacing w:before="40" w:after="0"/>
      <w:outlineLvl w:val="1"/>
    </w:pPr>
    <w:rPr>
      <w:rFonts w:ascii="Franklin Gothic Demi Cond" w:eastAsiaTheme="majorEastAsia" w:hAnsi="Franklin Gothic Demi Cond" w:cstheme="majorBidi"/>
      <w:i/>
      <w:i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D5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5510"/>
  </w:style>
  <w:style w:type="paragraph" w:styleId="Pieddepage">
    <w:name w:val="footer"/>
    <w:basedOn w:val="Normal"/>
    <w:link w:val="PieddepageCar"/>
    <w:uiPriority w:val="99"/>
    <w:unhideWhenUsed/>
    <w:rsid w:val="00ED5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5510"/>
  </w:style>
  <w:style w:type="character" w:customStyle="1" w:styleId="r2als3t3mmbzvl">
    <w:name w:val="r2als3t3mmbzvl"/>
    <w:basedOn w:val="Policepardfaut"/>
    <w:rsid w:val="00ED5510"/>
  </w:style>
  <w:style w:type="character" w:customStyle="1" w:styleId="Textedelespacerserv">
    <w:name w:val="Texte de l’espace réservé"/>
    <w:basedOn w:val="Policepardfaut"/>
    <w:uiPriority w:val="99"/>
    <w:semiHidden/>
    <w:rsid w:val="00053C0B"/>
    <w:rPr>
      <w:color w:val="808080"/>
    </w:rPr>
  </w:style>
  <w:style w:type="character" w:styleId="Textedelespacerserv0">
    <w:name w:val="Placeholder Text"/>
    <w:basedOn w:val="Policepardfaut"/>
    <w:uiPriority w:val="99"/>
    <w:semiHidden/>
    <w:rsid w:val="00B423BC"/>
    <w:rPr>
      <w:color w:val="666666"/>
    </w:rPr>
  </w:style>
  <w:style w:type="character" w:customStyle="1" w:styleId="Titre1Car">
    <w:name w:val="Titre 1 Car"/>
    <w:basedOn w:val="Policepardfaut"/>
    <w:link w:val="Titre1"/>
    <w:uiPriority w:val="9"/>
    <w:rsid w:val="00DA1FDC"/>
    <w:rPr>
      <w:rFonts w:ascii="Abadi" w:eastAsiaTheme="majorEastAsia" w:hAnsi="Abadi" w:cstheme="majorBidi"/>
      <w:b/>
      <w:bCs/>
      <w:sz w:val="36"/>
      <w:szCs w:val="36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A1FDC"/>
    <w:rPr>
      <w:rFonts w:ascii="Franklin Gothic Demi Cond" w:eastAsiaTheme="majorEastAsia" w:hAnsi="Franklin Gothic Demi Cond" w:cstheme="majorBidi"/>
      <w:i/>
      <w:iCs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81176E"/>
    <w:pPr>
      <w:spacing w:after="0" w:line="240" w:lineRule="auto"/>
      <w:contextualSpacing/>
    </w:pPr>
    <w:rPr>
      <w:rFonts w:ascii="Aharoni" w:eastAsiaTheme="majorEastAsia" w:hAnsi="Aharoni" w:cs="Aharon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1176E"/>
    <w:rPr>
      <w:rFonts w:ascii="Aharoni" w:eastAsiaTheme="majorEastAsia" w:hAnsi="Aharoni" w:cs="Aharon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81176E"/>
    <w:pPr>
      <w:spacing w:after="0" w:line="240" w:lineRule="auto"/>
    </w:pPr>
    <w:rPr>
      <w:rFonts w:ascii="Aptos" w:hAnsi="Apto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ojet%20CAMS\Mode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09E19DE78BB488BAA9710E78864384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77DD81-8E0C-46B2-B25A-3A66F2F5352A}"/>
      </w:docPartPr>
      <w:docPartBody>
        <w:p w:rsidR="00752D5E" w:rsidRDefault="00000000">
          <w:pPr>
            <w:pStyle w:val="109E19DE78BB488BAA9710E788643849"/>
          </w:pPr>
          <w:r w:rsidRPr="00B444A4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162"/>
    <w:rsid w:val="00752D5E"/>
    <w:rsid w:val="00D94162"/>
    <w:rsid w:val="00DB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666666"/>
    </w:rPr>
  </w:style>
  <w:style w:type="paragraph" w:customStyle="1" w:styleId="109E19DE78BB488BAA9710E788643849">
    <w:name w:val="109E19DE78BB488BAA9710E7886438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2FC57-205E-449B-B949-07CCBAEEF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</Template>
  <TotalTime>25</TotalTime>
  <Pages>3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Réseau</vt:lpstr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Réseau</dc:title>
  <dc:subject/>
  <dc:creator>Joris VEJUX</dc:creator>
  <cp:keywords/>
  <dc:description/>
  <cp:lastModifiedBy>Joris VEJUX</cp:lastModifiedBy>
  <cp:revision>2</cp:revision>
  <dcterms:created xsi:type="dcterms:W3CDTF">2024-02-08T13:02:00Z</dcterms:created>
  <dcterms:modified xsi:type="dcterms:W3CDTF">2024-03-18T08:03:00Z</dcterms:modified>
</cp:coreProperties>
</file>