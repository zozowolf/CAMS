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FADD" w14:textId="050DA101" w:rsidR="00576DC9" w:rsidRDefault="00576DC9" w:rsidP="00470AC2"/>
    <w:p w14:paraId="7A3340C4" w14:textId="469A3AFE" w:rsidR="00470AC2" w:rsidRDefault="00470AC2" w:rsidP="00470AC2">
      <w:pPr>
        <w:pStyle w:val="Titre1"/>
      </w:pPr>
      <w:r>
        <w:t xml:space="preserve">Git &amp; </w:t>
      </w:r>
      <w:proofErr w:type="spellStart"/>
      <w:r>
        <w:t>Github</w:t>
      </w:r>
      <w:proofErr w:type="spellEnd"/>
    </w:p>
    <w:p w14:paraId="2026D453" w14:textId="018892B0" w:rsidR="00470AC2" w:rsidRDefault="00470AC2" w:rsidP="00470AC2">
      <w:pPr>
        <w:pStyle w:val="Titre2"/>
      </w:pPr>
      <w:r>
        <w:t>Rôle de chacun</w:t>
      </w:r>
    </w:p>
    <w:p w14:paraId="6268A439" w14:textId="77777777" w:rsidR="00470AC2" w:rsidRDefault="00470AC2" w:rsidP="00470AC2"/>
    <w:p w14:paraId="011F80EA" w14:textId="29BA5055" w:rsidR="00EA7BA4" w:rsidRDefault="00470AC2" w:rsidP="00470AC2">
      <w:r>
        <w:t xml:space="preserve">Git et </w:t>
      </w:r>
      <w:proofErr w:type="spellStart"/>
      <w:r>
        <w:t>Github</w:t>
      </w:r>
      <w:proofErr w:type="spellEnd"/>
      <w:r>
        <w:t xml:space="preserve"> sont différents en </w:t>
      </w:r>
      <w:r w:rsidR="00A0163E">
        <w:t>tous</w:t>
      </w:r>
      <w:r>
        <w:t xml:space="preserve"> points, Git est une application qui s’utilise en ligne de commande, il est installé localement à la machine et est maintenu par Linux, il se concentre sur le contrôle des versions et le partage de codes</w:t>
      </w:r>
      <w:r w:rsidR="00596E77">
        <w:t>.</w:t>
      </w:r>
      <w:r w:rsidR="00EA7BA4">
        <w:br/>
        <w:t xml:space="preserve">Il existe aussi Git desktop, que nous utilisons. C’est exactement pareil que Git </w:t>
      </w:r>
      <w:r w:rsidR="006E36C9">
        <w:t>mais</w:t>
      </w:r>
      <w:r w:rsidR="00EA7BA4">
        <w:t xml:space="preserve"> cela utilise une interface graphique.</w:t>
      </w:r>
    </w:p>
    <w:p w14:paraId="07C21144" w14:textId="7EF396C7" w:rsidR="00596E77" w:rsidRDefault="00596E77" w:rsidP="00470AC2">
      <w:proofErr w:type="spellStart"/>
      <w:r>
        <w:t>Github</w:t>
      </w:r>
      <w:proofErr w:type="spellEnd"/>
      <w:r>
        <w:t xml:space="preserve"> quant à lui est un </w:t>
      </w:r>
      <w:r w:rsidR="002C0BB8">
        <w:t>dépôt distant.</w:t>
      </w:r>
      <w:r w:rsidR="00005BBA">
        <w:t xml:space="preserve"> </w:t>
      </w:r>
      <w:r w:rsidR="002C0BB8">
        <w:t>I</w:t>
      </w:r>
      <w:r w:rsidR="00005BBA">
        <w:t xml:space="preserve">l possède une interface graphique accessible et hébergé sur le web, il est </w:t>
      </w:r>
      <w:r w:rsidR="004739D8">
        <w:t>maintenu</w:t>
      </w:r>
      <w:r w:rsidR="00005BBA">
        <w:t xml:space="preserve"> par Microsoft, son objectif est de centraliser les codes sources et de les héberger, </w:t>
      </w:r>
      <w:proofErr w:type="spellStart"/>
      <w:r w:rsidR="00005BBA">
        <w:t>Github</w:t>
      </w:r>
      <w:proofErr w:type="spellEnd"/>
      <w:r w:rsidR="00005BBA">
        <w:t xml:space="preserve"> est aussi un service d’hébergement pour des répertoires Git.</w:t>
      </w:r>
    </w:p>
    <w:p w14:paraId="09F5902C" w14:textId="2BEEE851" w:rsidR="00621A79" w:rsidRPr="00470AC2" w:rsidRDefault="00621A79" w:rsidP="00470A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15465" wp14:editId="1092C6A9">
                <wp:simplePos x="0" y="0"/>
                <wp:positionH relativeFrom="margin">
                  <wp:posOffset>384853</wp:posOffset>
                </wp:positionH>
                <wp:positionV relativeFrom="paragraph">
                  <wp:posOffset>102593</wp:posOffset>
                </wp:positionV>
                <wp:extent cx="3556522" cy="2507078"/>
                <wp:effectExtent l="0" t="0" r="25400" b="26670"/>
                <wp:wrapNone/>
                <wp:docPr id="1729063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22" cy="250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6D1B" id="Rectangle 1" o:spid="_x0000_s1026" style="position:absolute;margin-left:30.3pt;margin-top:8.1pt;width:280.05pt;height:19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25BA02" wp14:editId="52BD14D6">
                <wp:simplePos x="0" y="0"/>
                <wp:positionH relativeFrom="column">
                  <wp:posOffset>625475</wp:posOffset>
                </wp:positionH>
                <wp:positionV relativeFrom="paragraph">
                  <wp:posOffset>175260</wp:posOffset>
                </wp:positionV>
                <wp:extent cx="454025" cy="274320"/>
                <wp:effectExtent l="0" t="0" r="3175" b="0"/>
                <wp:wrapNone/>
                <wp:docPr id="18676473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5793D" w14:textId="704910D8" w:rsidR="00621A79" w:rsidRDefault="00621A79">
                            <w: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BA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25pt;margin-top:13.8pt;width:35.7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" stroked="f">
                <v:textbox>
                  <w:txbxContent>
                    <w:p w14:paraId="6AD5793D" w14:textId="704910D8" w:rsidR="00621A79" w:rsidRDefault="00621A79">
                      <w: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p w14:paraId="11899147" w14:textId="189E7D08" w:rsidR="00621A79" w:rsidRDefault="006E36C9" w:rsidP="00DA1FDC">
      <w:r>
        <w:rPr>
          <w:noProof/>
        </w:rPr>
        <w:drawing>
          <wp:inline distT="0" distB="0" distL="0" distR="0" wp14:anchorId="19ED5741" wp14:editId="392DF382">
            <wp:extent cx="3790377" cy="2172614"/>
            <wp:effectExtent l="0" t="0" r="635" b="0"/>
            <wp:docPr id="209880268" name="Image 1" descr="Git Tutorial - A Comprehensiv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- A Comprehensiv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1" cy="21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B44" w14:textId="7845B864" w:rsidR="00576DC9" w:rsidRDefault="00587183" w:rsidP="00DA1F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7BBDF" wp14:editId="71BBDE64">
                <wp:simplePos x="0" y="0"/>
                <wp:positionH relativeFrom="margin">
                  <wp:posOffset>2348288</wp:posOffset>
                </wp:positionH>
                <wp:positionV relativeFrom="paragraph">
                  <wp:posOffset>227895</wp:posOffset>
                </wp:positionV>
                <wp:extent cx="3544570" cy="2523603"/>
                <wp:effectExtent l="0" t="0" r="17780" b="10160"/>
                <wp:wrapNone/>
                <wp:docPr id="1428634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2523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1746" id="Rectangle 1" o:spid="_x0000_s1026" style="position:absolute;margin-left:184.9pt;margin-top:17.95pt;width:279.1pt;height:198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21A79">
        <w:rPr>
          <w:noProof/>
        </w:rPr>
        <w:drawing>
          <wp:anchor distT="0" distB="0" distL="114300" distR="114300" simplePos="0" relativeHeight="251658240" behindDoc="0" locked="0" layoutInCell="1" allowOverlap="1" wp14:anchorId="7E6E56BF" wp14:editId="7AB0AA38">
            <wp:simplePos x="0" y="0"/>
            <wp:positionH relativeFrom="margin">
              <wp:align>right</wp:align>
            </wp:positionH>
            <wp:positionV relativeFrom="paragraph">
              <wp:posOffset>170021</wp:posOffset>
            </wp:positionV>
            <wp:extent cx="3341374" cy="2501799"/>
            <wp:effectExtent l="0" t="0" r="0" b="0"/>
            <wp:wrapNone/>
            <wp:docPr id="32570668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4" cy="25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03D2C" w14:textId="6A69CF61" w:rsidR="00576DC9" w:rsidRDefault="00621A79" w:rsidP="00DA1F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F7857" wp14:editId="3D59104A">
                <wp:simplePos x="0" y="0"/>
                <wp:positionH relativeFrom="column">
                  <wp:posOffset>3295763</wp:posOffset>
                </wp:positionH>
                <wp:positionV relativeFrom="paragraph">
                  <wp:posOffset>65350</wp:posOffset>
                </wp:positionV>
                <wp:extent cx="1496933" cy="247135"/>
                <wp:effectExtent l="0" t="0" r="27305" b="19685"/>
                <wp:wrapNone/>
                <wp:docPr id="17645658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33" cy="247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6A6B" id="Rectangle 4" o:spid="_x0000_s1026" style="position:absolute;margin-left:259.5pt;margin-top:5.15pt;width:117.8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" fillcolor="white [3212]" strokecolor="white [3212]" strokeweight="1pt"/>
            </w:pict>
          </mc:Fallback>
        </mc:AlternateContent>
      </w:r>
    </w:p>
    <w:p w14:paraId="0857A94A" w14:textId="00827272" w:rsidR="00576DC9" w:rsidRDefault="00576DC9" w:rsidP="00DA1FDC"/>
    <w:p w14:paraId="2606295E" w14:textId="49F0799E" w:rsidR="00576DC9" w:rsidRDefault="00576DC9" w:rsidP="00DA1FDC"/>
    <w:p w14:paraId="556DB870" w14:textId="47450CA4" w:rsidR="00576DC9" w:rsidRDefault="00576DC9" w:rsidP="00DA1FDC"/>
    <w:p w14:paraId="6D4990DA" w14:textId="60EA7AE7" w:rsidR="00576DC9" w:rsidRDefault="00576DC9" w:rsidP="00DA1FDC"/>
    <w:p w14:paraId="3A46F82D" w14:textId="77777777" w:rsidR="00576DC9" w:rsidRDefault="00576DC9" w:rsidP="00DA1FDC"/>
    <w:p w14:paraId="4FABAF49" w14:textId="77777777" w:rsidR="00576DC9" w:rsidRDefault="00576DC9" w:rsidP="00DA1FDC"/>
    <w:p w14:paraId="087074AA" w14:textId="77777777" w:rsidR="00576DC9" w:rsidRDefault="00576DC9" w:rsidP="00DA1FDC"/>
    <w:p w14:paraId="5D385BDF" w14:textId="5A0AD753" w:rsidR="00576DC9" w:rsidRDefault="00576DC9" w:rsidP="00DA1FDC"/>
    <w:p w14:paraId="56296A1A" w14:textId="1A842EDB" w:rsidR="00576DC9" w:rsidRDefault="00576DC9" w:rsidP="00DA1FDC"/>
    <w:p w14:paraId="0DD85D76" w14:textId="051F0424" w:rsidR="00576DC9" w:rsidRDefault="00576DC9" w:rsidP="00DA1FDC"/>
    <w:p w14:paraId="40862E91" w14:textId="43D4C686" w:rsidR="00576DC9" w:rsidRDefault="00576DC9" w:rsidP="00DA1FDC"/>
    <w:p w14:paraId="7007FCB9" w14:textId="21D8CE90" w:rsidR="00C900F7" w:rsidRDefault="00C900F7" w:rsidP="00E7119A">
      <w:pPr>
        <w:pStyle w:val="Titre1"/>
      </w:pPr>
      <w:r>
        <w:t>Notre organisation</w:t>
      </w:r>
    </w:p>
    <w:p w14:paraId="26B4280E" w14:textId="603E7C02" w:rsidR="00E7119A" w:rsidRPr="00E7119A" w:rsidRDefault="00E7119A" w:rsidP="00E7119A">
      <w:pPr>
        <w:pStyle w:val="Titre2"/>
      </w:pPr>
      <w:r>
        <w:t>Git</w:t>
      </w:r>
    </w:p>
    <w:p w14:paraId="647B28E7" w14:textId="57460C89" w:rsidR="00C900F7" w:rsidRDefault="00C900F7" w:rsidP="00C900F7"/>
    <w:p w14:paraId="4ED93D0A" w14:textId="554CF195" w:rsidR="00BA6F0B" w:rsidRDefault="00621A79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A4A1" wp14:editId="2DDFB6AC">
                <wp:simplePos x="0" y="0"/>
                <wp:positionH relativeFrom="margin">
                  <wp:posOffset>-114420</wp:posOffset>
                </wp:positionH>
                <wp:positionV relativeFrom="paragraph">
                  <wp:posOffset>414538</wp:posOffset>
                </wp:positionV>
                <wp:extent cx="3792236" cy="1884898"/>
                <wp:effectExtent l="0" t="0" r="17780" b="20320"/>
                <wp:wrapNone/>
                <wp:docPr id="451558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36" cy="1884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A76E" id="Rectangle 1" o:spid="_x0000_s1026" style="position:absolute;margin-left:-9pt;margin-top:32.65pt;width:298.6pt;height:14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C0BB8">
        <w:t>Dans notre projet, nous avons créé 6 branches :  une par étudiants, un pour notre professeur chargé du suivi du projet et une branche principale.</w:t>
      </w:r>
    </w:p>
    <w:p w14:paraId="593419C0" w14:textId="1F2B2591" w:rsidR="005B3EAB" w:rsidRDefault="005B3EAB" w:rsidP="00C900F7">
      <w:r w:rsidRPr="005B3EAB">
        <w:rPr>
          <w:noProof/>
        </w:rPr>
        <w:drawing>
          <wp:anchor distT="0" distB="0" distL="114300" distR="114300" simplePos="0" relativeHeight="251660288" behindDoc="1" locked="0" layoutInCell="1" allowOverlap="0" wp14:anchorId="5E1DDB6B" wp14:editId="7304923A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761740" cy="1906905"/>
            <wp:effectExtent l="0" t="0" r="0" b="0"/>
            <wp:wrapTight wrapText="bothSides">
              <wp:wrapPolygon edited="0">
                <wp:start x="0" y="0"/>
                <wp:lineTo x="0" y="21363"/>
                <wp:lineTo x="21440" y="21363"/>
                <wp:lineTo x="21440" y="0"/>
                <wp:lineTo x="0" y="0"/>
              </wp:wrapPolygon>
            </wp:wrapTight>
            <wp:docPr id="15092518" name="Image 1" descr="Une image contenant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8" name="Image 1" descr="Une image contenant diagramm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Commit : Le commit est utilisé pour ajouter du contenue </w:t>
      </w:r>
      <w:r w:rsidR="00AC6E5D">
        <w:t>sur une</w:t>
      </w:r>
      <w:r>
        <w:t xml:space="preserve"> branche</w:t>
      </w:r>
      <w:r w:rsidR="00527A6D">
        <w:t>.</w:t>
      </w:r>
    </w:p>
    <w:p w14:paraId="77A5B323" w14:textId="08ACF275" w:rsidR="009F4760" w:rsidRDefault="005B3EAB" w:rsidP="00C900F7">
      <w:r>
        <w:t xml:space="preserve">Merge : Il agit comme une fusion de branches, il a connaissance de ce que contient </w:t>
      </w:r>
      <w:r w:rsidR="00A9197F">
        <w:t>chaque</w:t>
      </w:r>
      <w:r>
        <w:t xml:space="preserve"> branche et ne dupliquera donc pas deux fichiers identiques</w:t>
      </w:r>
      <w:r w:rsidR="00810DCC">
        <w:t>, il n’y aura qu’un seul fichier.</w:t>
      </w:r>
    </w:p>
    <w:p w14:paraId="530D4636" w14:textId="77777777" w:rsidR="00556F02" w:rsidRDefault="00556F02" w:rsidP="00C900F7"/>
    <w:p w14:paraId="7961D8D2" w14:textId="77E2288E" w:rsidR="009F4760" w:rsidRDefault="009F4760" w:rsidP="009F4760">
      <w:pPr>
        <w:pStyle w:val="Titre2"/>
      </w:pPr>
      <w:r>
        <w:t>Git Desktop</w:t>
      </w:r>
    </w:p>
    <w:p w14:paraId="7E0E6105" w14:textId="77777777" w:rsidR="009F4760" w:rsidRPr="009F4760" w:rsidRDefault="009F4760" w:rsidP="009F4760"/>
    <w:p w14:paraId="2B489B6C" w14:textId="7113C969" w:rsidR="00E7119A" w:rsidRDefault="00B527C1" w:rsidP="00C900F7">
      <w:r>
        <w:t>Nous utilisons Git desktop, c’est identique à Git</w:t>
      </w:r>
      <w:r w:rsidR="00271769">
        <w:t>,</w:t>
      </w:r>
      <w:r>
        <w:t xml:space="preserve"> il possède juste un affichage graphique. Nous envoyons nos modifications sur nos propres branches. Les branches sont hébergées sur un répertoire commun et privé sur </w:t>
      </w:r>
      <w:proofErr w:type="spellStart"/>
      <w:r>
        <w:t>Github</w:t>
      </w:r>
      <w:proofErr w:type="spellEnd"/>
      <w:r>
        <w:t>. L’utilisation d’un dépôt privé</w:t>
      </w:r>
      <w:r w:rsidR="00F0288C">
        <w:t xml:space="preserve"> nous assure une sécurité quant aux fichiers publiés et seul les membres du répertoire y ont accès contrairement à un répertoire publi</w:t>
      </w:r>
      <w:r w:rsidR="00271769">
        <w:t>c</w:t>
      </w:r>
      <w:r w:rsidR="00F0288C">
        <w:t xml:space="preserve"> qui est visible par tous.</w:t>
      </w:r>
    </w:p>
    <w:p w14:paraId="6CD39AB5" w14:textId="77777777" w:rsidR="00B6405F" w:rsidRDefault="00B6405F" w:rsidP="00C900F7"/>
    <w:p w14:paraId="3079C80C" w14:textId="77777777" w:rsidR="00AA442A" w:rsidRDefault="00AA442A" w:rsidP="00C900F7"/>
    <w:p w14:paraId="4CBE0749" w14:textId="77777777" w:rsidR="00AA442A" w:rsidRDefault="00AA442A" w:rsidP="00C900F7"/>
    <w:p w14:paraId="3F8F824D" w14:textId="77777777" w:rsidR="00AA442A" w:rsidRDefault="00AA442A" w:rsidP="00C900F7"/>
    <w:p w14:paraId="6B35BCA9" w14:textId="77777777" w:rsidR="00AA442A" w:rsidRDefault="00AA442A" w:rsidP="00C900F7"/>
    <w:p w14:paraId="4597FFBE" w14:textId="77777777" w:rsidR="00AA442A" w:rsidRDefault="00AA442A" w:rsidP="00C900F7"/>
    <w:p w14:paraId="38168F89" w14:textId="77777777" w:rsidR="00AA442A" w:rsidRDefault="00AA442A" w:rsidP="00C900F7"/>
    <w:p w14:paraId="4BDA0304" w14:textId="77777777" w:rsidR="00AA442A" w:rsidRDefault="00AA442A" w:rsidP="00C900F7"/>
    <w:p w14:paraId="30670EC7" w14:textId="77777777" w:rsidR="00AA442A" w:rsidRDefault="00AA442A" w:rsidP="00C900F7"/>
    <w:p w14:paraId="55383C98" w14:textId="77777777" w:rsidR="00AA442A" w:rsidRDefault="00AA442A" w:rsidP="00C900F7"/>
    <w:p w14:paraId="74A40FBC" w14:textId="77777777" w:rsidR="00AA442A" w:rsidRDefault="00AA442A" w:rsidP="00C900F7"/>
    <w:p w14:paraId="3DD2AAB2" w14:textId="77777777" w:rsidR="00AA442A" w:rsidRDefault="00AA442A" w:rsidP="00C900F7"/>
    <w:p w14:paraId="3F2F4430" w14:textId="090FA26F" w:rsidR="00AA442A" w:rsidRDefault="0091068E" w:rsidP="0091068E">
      <w:pPr>
        <w:pStyle w:val="Titre2"/>
      </w:pPr>
      <w:r>
        <w:t>Git Visual Studio</w:t>
      </w:r>
    </w:p>
    <w:p w14:paraId="71B94FE3" w14:textId="77777777" w:rsidR="0091068E" w:rsidRPr="0091068E" w:rsidRDefault="0091068E" w:rsidP="0091068E"/>
    <w:p w14:paraId="533EB41F" w14:textId="344F843D" w:rsidR="002C0FCD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4018D" wp14:editId="741D2F07">
                <wp:simplePos x="0" y="0"/>
                <wp:positionH relativeFrom="margin">
                  <wp:posOffset>-101401</wp:posOffset>
                </wp:positionH>
                <wp:positionV relativeFrom="paragraph">
                  <wp:posOffset>566743</wp:posOffset>
                </wp:positionV>
                <wp:extent cx="6632812" cy="1357952"/>
                <wp:effectExtent l="0" t="0" r="15875" b="13970"/>
                <wp:wrapNone/>
                <wp:docPr id="402239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12" cy="1357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AA0E" id="Rectangle 1" o:spid="_x0000_s1026" style="position:absolute;margin-left:-8pt;margin-top:44.65pt;width:522.25pt;height:106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C0FCD">
        <w:t>Pour ceux utilisant Visual Studio, qui est un IDE (Environnement de développement intégré) ils ont la possibilité d’accéder directement à Git via un affichage graphique différent de Git desktop.</w:t>
      </w:r>
      <w:r w:rsidRPr="00301FA3">
        <w:rPr>
          <w:noProof/>
        </w:rPr>
        <w:t xml:space="preserve"> </w:t>
      </w:r>
    </w:p>
    <w:p w14:paraId="03780461" w14:textId="34C74108" w:rsidR="002C0FCD" w:rsidRDefault="002C0FCD" w:rsidP="00C900F7">
      <w:r>
        <w:rPr>
          <w:noProof/>
        </w:rPr>
        <w:drawing>
          <wp:anchor distT="0" distB="0" distL="114300" distR="114300" simplePos="0" relativeHeight="251674624" behindDoc="0" locked="0" layoutInCell="1" allowOverlap="1" wp14:anchorId="23FDFDBD" wp14:editId="49078F85">
            <wp:simplePos x="0" y="0"/>
            <wp:positionH relativeFrom="column">
              <wp:posOffset>1714379</wp:posOffset>
            </wp:positionH>
            <wp:positionV relativeFrom="paragraph">
              <wp:posOffset>7445</wp:posOffset>
            </wp:positionV>
            <wp:extent cx="4735958" cy="1153900"/>
            <wp:effectExtent l="0" t="0" r="7620" b="8255"/>
            <wp:wrapNone/>
            <wp:docPr id="1522160798" name="Image 3" descr="Une image contenant texte, logiciel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0798" name="Image 3" descr="Une image contenant texte, logiciel, Logiciel multimédia, Polic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2"/>
                    <a:stretch/>
                  </pic:blipFill>
                  <pic:spPr bwMode="auto">
                    <a:xfrm>
                      <a:off x="0" y="0"/>
                      <a:ext cx="4774226" cy="11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ECCDE1" wp14:editId="18402218">
            <wp:simplePos x="0" y="0"/>
            <wp:positionH relativeFrom="column">
              <wp:posOffset>-2224</wp:posOffset>
            </wp:positionH>
            <wp:positionV relativeFrom="paragraph">
              <wp:posOffset>1835</wp:posOffset>
            </wp:positionV>
            <wp:extent cx="1593187" cy="1159788"/>
            <wp:effectExtent l="0" t="0" r="7620" b="2540"/>
            <wp:wrapThrough wrapText="bothSides">
              <wp:wrapPolygon edited="0">
                <wp:start x="0" y="0"/>
                <wp:lineTo x="0" y="21292"/>
                <wp:lineTo x="21445" y="21292"/>
                <wp:lineTo x="21445" y="0"/>
                <wp:lineTo x="0" y="0"/>
              </wp:wrapPolygon>
            </wp:wrapThrough>
            <wp:docPr id="1981528765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8765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87" cy="1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C4680" w14:textId="40BC04FC" w:rsidR="002C0FCD" w:rsidRDefault="002C0FCD" w:rsidP="00C900F7">
      <w:pPr>
        <w:rPr>
          <w:noProof/>
        </w:rPr>
      </w:pPr>
    </w:p>
    <w:p w14:paraId="626C9514" w14:textId="3D02F03E" w:rsidR="005A2AA3" w:rsidRDefault="005A2AA3" w:rsidP="00C900F7"/>
    <w:p w14:paraId="695B6C2C" w14:textId="12B15205" w:rsidR="005A2AA3" w:rsidRDefault="005A2AA3" w:rsidP="00C900F7"/>
    <w:p w14:paraId="23579D5B" w14:textId="23A3E5C1" w:rsidR="005A2AA3" w:rsidRDefault="005A2AA3" w:rsidP="00C900F7"/>
    <w:p w14:paraId="730051BE" w14:textId="30818403" w:rsidR="00DF76D1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CA377" wp14:editId="26EED4D9">
                <wp:simplePos x="0" y="0"/>
                <wp:positionH relativeFrom="column">
                  <wp:posOffset>-121873</wp:posOffset>
                </wp:positionH>
                <wp:positionV relativeFrom="paragraph">
                  <wp:posOffset>545389</wp:posOffset>
                </wp:positionV>
                <wp:extent cx="4264926" cy="1890215"/>
                <wp:effectExtent l="0" t="0" r="21590" b="15240"/>
                <wp:wrapNone/>
                <wp:docPr id="1515201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926" cy="1890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BD51" id="Rectangle 1" o:spid="_x0000_s1026" style="position:absolute;margin-left:-9.6pt;margin-top:42.95pt;width:335.8pt;height:14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" filled="f" strokecolor="black [3213]" strokeweight="1pt"/>
            </w:pict>
          </mc:Fallback>
        </mc:AlternateContent>
      </w:r>
      <w:r w:rsidR="00D52E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DA2432" wp14:editId="5D3598ED">
                <wp:simplePos x="0" y="0"/>
                <wp:positionH relativeFrom="column">
                  <wp:posOffset>2580772</wp:posOffset>
                </wp:positionH>
                <wp:positionV relativeFrom="paragraph">
                  <wp:posOffset>623733</wp:posOffset>
                </wp:positionV>
                <wp:extent cx="1407795" cy="471170"/>
                <wp:effectExtent l="0" t="0" r="20955" b="24130"/>
                <wp:wrapSquare wrapText="bothSides"/>
                <wp:docPr id="14789567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EB5F" w14:textId="3E85783B" w:rsidR="00D52EC1" w:rsidRDefault="00D52EC1">
                            <w:r>
                              <w:t>A signifie : éléments ajoutés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2432" id="_x0000_s1027" type="#_x0000_t202" style="position:absolute;margin-left:203.2pt;margin-top:49.1pt;width:110.85pt;height:3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" strokecolor="red">
                <v:textbox>
                  <w:txbxContent>
                    <w:p w14:paraId="696BEB5F" w14:textId="3E85783B" w:rsidR="00D52EC1" w:rsidRDefault="00D52EC1">
                      <w:r>
                        <w:t>A signifie : éléments ajoutés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56">
        <w:t xml:space="preserve">Ici, nous avons accès à </w:t>
      </w:r>
      <w:r w:rsidR="00206356">
        <w:tab/>
        <w:t xml:space="preserve">Par exemple ci-dessus, se trouve la branche de l’étudiant « Enzo », chaque </w:t>
      </w:r>
      <w:r w:rsidR="00DF76D1">
        <w:t xml:space="preserve">branche des </w:t>
      </w:r>
      <w:r w:rsidR="00206356">
        <w:tab/>
      </w:r>
      <w:r w:rsidR="00206356">
        <w:tab/>
        <w:t>on y voit le détail de ses modifications ainsi que leur date.</w:t>
      </w:r>
      <w:r w:rsidR="00DF76D1">
        <w:br/>
        <w:t>étudiants.</w:t>
      </w:r>
    </w:p>
    <w:p w14:paraId="1DA5B9C6" w14:textId="7E54E7BD" w:rsidR="00AA442A" w:rsidRDefault="00A92328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7245" wp14:editId="53674A62">
                <wp:simplePos x="0" y="0"/>
                <wp:positionH relativeFrom="column">
                  <wp:posOffset>2258268</wp:posOffset>
                </wp:positionH>
                <wp:positionV relativeFrom="paragraph">
                  <wp:posOffset>230750</wp:posOffset>
                </wp:positionV>
                <wp:extent cx="364638" cy="992938"/>
                <wp:effectExtent l="0" t="0" r="35560" b="17145"/>
                <wp:wrapNone/>
                <wp:docPr id="159888722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38" cy="99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597C" id="Connecteur droit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8.15pt" to="206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Pr="00AA442A">
        <w:drawing>
          <wp:anchor distT="0" distB="0" distL="114300" distR="114300" simplePos="0" relativeHeight="251675648" behindDoc="0" locked="0" layoutInCell="1" allowOverlap="1" wp14:anchorId="6425D719" wp14:editId="07B09BEA">
            <wp:simplePos x="0" y="0"/>
            <wp:positionH relativeFrom="margin">
              <wp:align>left</wp:align>
            </wp:positionH>
            <wp:positionV relativeFrom="paragraph">
              <wp:posOffset>33737</wp:posOffset>
            </wp:positionV>
            <wp:extent cx="2333683" cy="1444909"/>
            <wp:effectExtent l="0" t="0" r="0" b="3175"/>
            <wp:wrapNone/>
            <wp:docPr id="124558951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951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83" cy="144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6EA1" w14:textId="38D723B4" w:rsidR="00AA442A" w:rsidRDefault="00AA442A" w:rsidP="00C900F7"/>
    <w:p w14:paraId="5B1971CB" w14:textId="106A7FD8" w:rsidR="00AA442A" w:rsidRDefault="00AA442A" w:rsidP="00C900F7"/>
    <w:p w14:paraId="431D17EC" w14:textId="08DDA00D" w:rsidR="009F4760" w:rsidRDefault="009F4760" w:rsidP="00C900F7"/>
    <w:p w14:paraId="52C19010" w14:textId="3AD4776D" w:rsidR="003F5512" w:rsidRDefault="00A92328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7D8E31" wp14:editId="1E10AB5D">
                <wp:simplePos x="0" y="0"/>
                <wp:positionH relativeFrom="column">
                  <wp:posOffset>2580005</wp:posOffset>
                </wp:positionH>
                <wp:positionV relativeFrom="paragraph">
                  <wp:posOffset>8890</wp:posOffset>
                </wp:positionV>
                <wp:extent cx="1413510" cy="481965"/>
                <wp:effectExtent l="0" t="0" r="15240" b="13335"/>
                <wp:wrapSquare wrapText="bothSides"/>
                <wp:docPr id="16346750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B473" w14:textId="6B5C24DC" w:rsidR="00D52EC1" w:rsidRDefault="00D52EC1">
                            <w:r>
                              <w:t>M signifie : éléments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E31" id="_x0000_s1028" type="#_x0000_t202" style="position:absolute;margin-left:203.15pt;margin-top:.7pt;width:111.3pt;height:3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" strokecolor="red">
                <v:textbox>
                  <w:txbxContent>
                    <w:p w14:paraId="4775B473" w14:textId="6B5C24DC" w:rsidR="00D52EC1" w:rsidRDefault="00D52EC1">
                      <w:r>
                        <w:t>M signifie : éléments modifiés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2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D988A" wp14:editId="0EA1AA30">
                <wp:simplePos x="0" y="0"/>
                <wp:positionH relativeFrom="column">
                  <wp:posOffset>2247472</wp:posOffset>
                </wp:positionH>
                <wp:positionV relativeFrom="paragraph">
                  <wp:posOffset>183044</wp:posOffset>
                </wp:positionV>
                <wp:extent cx="375858" cy="123416"/>
                <wp:effectExtent l="0" t="0" r="24765" b="29210"/>
                <wp:wrapNone/>
                <wp:docPr id="4349045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8" cy="123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0A1C" id="Connecteur droit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4.4pt" to="206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7A4C4FEE" w14:textId="0CE05C7A" w:rsidR="009F4760" w:rsidRDefault="009F4760" w:rsidP="00C900F7"/>
    <w:p w14:paraId="02D14E8F" w14:textId="16486EC4" w:rsidR="009F4760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7C363D" wp14:editId="37A4311D">
                <wp:simplePos x="0" y="0"/>
                <wp:positionH relativeFrom="column">
                  <wp:posOffset>-121873</wp:posOffset>
                </wp:positionH>
                <wp:positionV relativeFrom="paragraph">
                  <wp:posOffset>191154</wp:posOffset>
                </wp:positionV>
                <wp:extent cx="5934710" cy="2852382"/>
                <wp:effectExtent l="0" t="0" r="27940" b="24765"/>
                <wp:wrapNone/>
                <wp:docPr id="792359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852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0752" id="Rectangle 1" o:spid="_x0000_s1026" style="position:absolute;margin-left:-9.6pt;margin-top:15.05pt;width:467.3pt;height:22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E0B4784" w14:textId="511D4DC1" w:rsidR="00F2785B" w:rsidRPr="00F2785B" w:rsidRDefault="003F5512" w:rsidP="00C900F7">
      <w:pPr>
        <w:rPr>
          <w:sz w:val="20"/>
          <w:szCs w:val="20"/>
        </w:rPr>
      </w:pPr>
      <w:r w:rsidRPr="00F2785B">
        <w:rPr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47B19C5A" wp14:editId="01E9A4D4">
            <wp:simplePos x="0" y="0"/>
            <wp:positionH relativeFrom="column">
              <wp:posOffset>1025</wp:posOffset>
            </wp:positionH>
            <wp:positionV relativeFrom="paragraph">
              <wp:posOffset>736</wp:posOffset>
            </wp:positionV>
            <wp:extent cx="4087639" cy="1202141"/>
            <wp:effectExtent l="0" t="0" r="8255" b="0"/>
            <wp:wrapTight wrapText="bothSides">
              <wp:wrapPolygon edited="0">
                <wp:start x="0" y="0"/>
                <wp:lineTo x="0" y="21223"/>
                <wp:lineTo x="21543" y="21223"/>
                <wp:lineTo x="21543" y="0"/>
                <wp:lineTo x="0" y="0"/>
              </wp:wrapPolygon>
            </wp:wrapTight>
            <wp:docPr id="514791543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1543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39" cy="120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F52" w:rsidRPr="00F2785B">
        <w:rPr>
          <w:sz w:val="20"/>
          <w:szCs w:val="20"/>
        </w:rPr>
        <w:t xml:space="preserve">Dans cet exemple, </w:t>
      </w:r>
      <w:r w:rsidR="004A6F52" w:rsidRPr="00F2785B">
        <w:rPr>
          <w:sz w:val="20"/>
          <w:szCs w:val="20"/>
        </w:rPr>
        <w:br/>
        <w:t xml:space="preserve">à gauche se trouve l’ancien programme. </w:t>
      </w:r>
    </w:p>
    <w:p w14:paraId="38BEE214" w14:textId="16218787" w:rsidR="004A6F52" w:rsidRPr="00F2785B" w:rsidRDefault="004A6F52" w:rsidP="00C900F7">
      <w:pPr>
        <w:rPr>
          <w:sz w:val="20"/>
          <w:szCs w:val="20"/>
        </w:rPr>
      </w:pPr>
      <w:r w:rsidRPr="00F2785B">
        <w:rPr>
          <w:sz w:val="20"/>
          <w:szCs w:val="20"/>
        </w:rPr>
        <w:t>À droite le nouveau programme avec les indications le</w:t>
      </w:r>
      <w:r w:rsidR="00F2785B">
        <w:rPr>
          <w:sz w:val="20"/>
          <w:szCs w:val="20"/>
        </w:rPr>
        <w:t xml:space="preserve"> </w:t>
      </w:r>
      <w:r w:rsidRPr="00F2785B">
        <w:rPr>
          <w:sz w:val="20"/>
          <w:szCs w:val="20"/>
        </w:rPr>
        <w:t>concernant.</w:t>
      </w:r>
    </w:p>
    <w:p w14:paraId="027A11C3" w14:textId="7EA73A2B" w:rsidR="005A2AA3" w:rsidRDefault="00014671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24F3E2F" wp14:editId="2AA2B28F">
                <wp:simplePos x="0" y="0"/>
                <wp:positionH relativeFrom="column">
                  <wp:posOffset>525780</wp:posOffset>
                </wp:positionH>
                <wp:positionV relativeFrom="paragraph">
                  <wp:posOffset>1191895</wp:posOffset>
                </wp:positionV>
                <wp:extent cx="2892425" cy="1404620"/>
                <wp:effectExtent l="0" t="0" r="3175" b="0"/>
                <wp:wrapNone/>
                <wp:docPr id="19898924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2E03" w14:textId="10B1E3D3" w:rsidR="005C741E" w:rsidRDefault="005C741E">
                            <w:r>
                              <w:t>Mise en avant des modifications précises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F3E2F" id="_x0000_s1029" type="#_x0000_t202" style="position:absolute;margin-left:41.4pt;margin-top:93.85pt;width:227.7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" stroked="f">
                <v:textbox style="mso-fit-shape-to-text:t">
                  <w:txbxContent>
                    <w:p w14:paraId="02B42E03" w14:textId="10B1E3D3" w:rsidR="005C741E" w:rsidRDefault="005C741E">
                      <w:r>
                        <w:t>Mise en avant des modifications précises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FBD8469" wp14:editId="4C4737A3">
                <wp:simplePos x="0" y="0"/>
                <wp:positionH relativeFrom="column">
                  <wp:posOffset>529672</wp:posOffset>
                </wp:positionH>
                <wp:positionV relativeFrom="paragraph">
                  <wp:posOffset>902335</wp:posOffset>
                </wp:positionV>
                <wp:extent cx="3354070" cy="1404620"/>
                <wp:effectExtent l="0" t="0" r="0" b="0"/>
                <wp:wrapNone/>
                <wp:docPr id="7327348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F931" w14:textId="1EE75A81" w:rsidR="009A4601" w:rsidRDefault="009A4601">
                            <w:r>
                              <w:t>Lignes ajoutées comparé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D8469" id="_x0000_s1030" type="#_x0000_t202" style="position:absolute;margin-left:41.7pt;margin-top:71.05pt;width:264.1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Z8EwIAAP4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" stroked="f">
                <v:textbox style="mso-fit-shape-to-text:t">
                  <w:txbxContent>
                    <w:p w14:paraId="5C0BF931" w14:textId="1EE75A81" w:rsidR="009A4601" w:rsidRDefault="009A4601">
                      <w:r>
                        <w:t>Lignes ajoutées comparé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BC5C6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A72DE85" wp14:editId="49CC84FE">
                <wp:simplePos x="0" y="0"/>
                <wp:positionH relativeFrom="column">
                  <wp:posOffset>530508</wp:posOffset>
                </wp:positionH>
                <wp:positionV relativeFrom="paragraph">
                  <wp:posOffset>617855</wp:posOffset>
                </wp:positionV>
                <wp:extent cx="3485515" cy="1404620"/>
                <wp:effectExtent l="0" t="0" r="635" b="0"/>
                <wp:wrapNone/>
                <wp:docPr id="983050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8FEA" w14:textId="7B335508" w:rsidR="00BC5C69" w:rsidRDefault="00BC5C69">
                            <w:r>
                              <w:t>Lignes modifiées par rapport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DE85" id="_x0000_s1031" type="#_x0000_t202" style="position:absolute;margin-left:41.75pt;margin-top:48.65pt;width:274.4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" stroked="f">
                <v:textbox style="mso-fit-shape-to-text:t">
                  <w:txbxContent>
                    <w:p w14:paraId="66DF8FEA" w14:textId="7B335508" w:rsidR="00BC5C69" w:rsidRDefault="00BC5C69">
                      <w:r>
                        <w:t>Lignes modifiées par rapport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1B0E2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F7170E2" wp14:editId="78746B2D">
                <wp:simplePos x="0" y="0"/>
                <wp:positionH relativeFrom="margin">
                  <wp:posOffset>521090</wp:posOffset>
                </wp:positionH>
                <wp:positionV relativeFrom="paragraph">
                  <wp:posOffset>323215</wp:posOffset>
                </wp:positionV>
                <wp:extent cx="5305331" cy="1404620"/>
                <wp:effectExtent l="0" t="0" r="0" b="0"/>
                <wp:wrapNone/>
                <wp:docPr id="14479928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4E1C" w14:textId="15D45161" w:rsidR="001B0E26" w:rsidRDefault="001B0E26">
                            <w:r>
                              <w:t>Espace dédié aux éléments ajoutés afin d’avoir un visuel des nouvelles 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170E2" id="_x0000_s1032" type="#_x0000_t202" style="position:absolute;margin-left:41.05pt;margin-top:25.45pt;width:417.7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M4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" stroked="f">
                <v:textbox style="mso-fit-shape-to-text:t">
                  <w:txbxContent>
                    <w:p w14:paraId="342F4E1C" w14:textId="15D45161" w:rsidR="001B0E26" w:rsidRDefault="001B0E26">
                      <w:r>
                        <w:t>Espace dédié aux éléments ajoutés afin d’avoir un visuel des nouvelles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4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74947" wp14:editId="7A544CA1">
                <wp:simplePos x="0" y="0"/>
                <wp:positionH relativeFrom="column">
                  <wp:posOffset>70561</wp:posOffset>
                </wp:positionH>
                <wp:positionV relativeFrom="paragraph">
                  <wp:posOffset>1218565</wp:posOffset>
                </wp:positionV>
                <wp:extent cx="229483" cy="225952"/>
                <wp:effectExtent l="0" t="0" r="18415" b="22225"/>
                <wp:wrapNone/>
                <wp:docPr id="9110819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3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0C9D" id="Rectangle 5" o:spid="_x0000_s1026" style="position:absolute;margin-left:5.55pt;margin-top:95.95pt;width:18.0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" filled="f" strokecolor="red" strokeweight="1pt"/>
            </w:pict>
          </mc:Fallback>
        </mc:AlternateContent>
      </w:r>
      <w:r w:rsidR="00D02C12" w:rsidRPr="00D02C12">
        <w:drawing>
          <wp:anchor distT="0" distB="0" distL="114300" distR="114300" simplePos="0" relativeHeight="251687936" behindDoc="0" locked="0" layoutInCell="1" allowOverlap="1" wp14:anchorId="76B3FE1A" wp14:editId="136D0E06">
            <wp:simplePos x="0" y="0"/>
            <wp:positionH relativeFrom="column">
              <wp:posOffset>377190</wp:posOffset>
            </wp:positionH>
            <wp:positionV relativeFrom="paragraph">
              <wp:posOffset>1267113</wp:posOffset>
            </wp:positionV>
            <wp:extent cx="47625" cy="131445"/>
            <wp:effectExtent l="0" t="0" r="9525" b="1905"/>
            <wp:wrapNone/>
            <wp:docPr id="490581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17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3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B30B38" wp14:editId="149F489B">
                <wp:simplePos x="0" y="0"/>
                <wp:positionH relativeFrom="column">
                  <wp:posOffset>525528</wp:posOffset>
                </wp:positionH>
                <wp:positionV relativeFrom="paragraph">
                  <wp:posOffset>43262</wp:posOffset>
                </wp:positionV>
                <wp:extent cx="2248183" cy="280657"/>
                <wp:effectExtent l="0" t="0" r="0" b="5715"/>
                <wp:wrapNone/>
                <wp:docPr id="19568330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183" cy="28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D6B1" w14:textId="4896D5D5" w:rsidR="0036523C" w:rsidRDefault="003C4492">
                            <w:r>
                              <w:t>É</w:t>
                            </w:r>
                            <w:r w:rsidR="004A6F52">
                              <w:t>léments supprimés ou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0B38" id="_x0000_s1033" type="#_x0000_t202" style="position:absolute;margin-left:41.4pt;margin-top:3.4pt;width:177pt;height:22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" stroked="f">
                <v:textbox>
                  <w:txbxContent>
                    <w:p w14:paraId="00C3D6B1" w14:textId="4896D5D5" w:rsidR="0036523C" w:rsidRDefault="003C4492">
                      <w:r>
                        <w:t>É</w:t>
                      </w:r>
                      <w:r w:rsidR="004A6F52">
                        <w:t>léments supprimés ou modifiés</w:t>
                      </w:r>
                    </w:p>
                  </w:txbxContent>
                </v:textbox>
              </v:shape>
            </w:pict>
          </mc:Fallback>
        </mc:AlternateContent>
      </w:r>
      <w:r w:rsidR="003F5512" w:rsidRPr="003F5512">
        <w:drawing>
          <wp:inline distT="0" distB="0" distL="0" distR="0" wp14:anchorId="6DDCF56A" wp14:editId="6FE227FF">
            <wp:extent cx="497940" cy="1203354"/>
            <wp:effectExtent l="0" t="0" r="0" b="0"/>
            <wp:docPr id="486466361" name="Image 1" descr="Une image contenant capture d’écran, carré, Rectangle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6361" name="Image 1" descr="Une image contenant capture d’écran, carré, Rectangle, motif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61" cy="12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AE" w14:textId="390CCA81" w:rsidR="005A2AA3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02802" wp14:editId="30E752E6">
                <wp:simplePos x="0" y="0"/>
                <wp:positionH relativeFrom="column">
                  <wp:posOffset>-81886</wp:posOffset>
                </wp:positionH>
                <wp:positionV relativeFrom="paragraph">
                  <wp:posOffset>1373884</wp:posOffset>
                </wp:positionV>
                <wp:extent cx="5934710" cy="2159779"/>
                <wp:effectExtent l="0" t="0" r="27940" b="12065"/>
                <wp:wrapNone/>
                <wp:docPr id="1052101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912E" w14:textId="77777777" w:rsidR="00301FA3" w:rsidRDefault="00301FA3" w:rsidP="00301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2802" id="Rectangle 1" o:spid="_x0000_s1034" style="position:absolute;margin-left:-6.45pt;margin-top:108.2pt;width:467.3pt;height:170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" filled="f" strokecolor="black [3213]" strokeweight="1pt">
                <v:textbox>
                  <w:txbxContent>
                    <w:p w14:paraId="2CED912E" w14:textId="77777777" w:rsidR="00301FA3" w:rsidRDefault="00301FA3" w:rsidP="00301F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1C3661" w14:textId="7AD6D130" w:rsidR="00AA442A" w:rsidRDefault="00AA442A" w:rsidP="00C900F7"/>
    <w:p w14:paraId="7ADC36B0" w14:textId="47F5BAD1" w:rsidR="00E7119A" w:rsidRDefault="00E7119A" w:rsidP="00E7119A">
      <w:pPr>
        <w:pStyle w:val="Titre2"/>
      </w:pPr>
      <w:proofErr w:type="spellStart"/>
      <w:r>
        <w:t>Github</w:t>
      </w:r>
      <w:proofErr w:type="spellEnd"/>
    </w:p>
    <w:p w14:paraId="031D7711" w14:textId="61AB1878" w:rsidR="00E7119A" w:rsidRDefault="00E7119A" w:rsidP="00E7119A"/>
    <w:p w14:paraId="6ED771FD" w14:textId="2350C990" w:rsidR="003820AF" w:rsidRPr="00E7119A" w:rsidRDefault="002C622B" w:rsidP="00E711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88CA4" wp14:editId="1B0786EA">
                <wp:simplePos x="0" y="0"/>
                <wp:positionH relativeFrom="column">
                  <wp:posOffset>-35883</wp:posOffset>
                </wp:positionH>
                <wp:positionV relativeFrom="paragraph">
                  <wp:posOffset>254670</wp:posOffset>
                </wp:positionV>
                <wp:extent cx="5935185" cy="2322464"/>
                <wp:effectExtent l="0" t="0" r="27940" b="20955"/>
                <wp:wrapNone/>
                <wp:docPr id="12062464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85" cy="2322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0562B" id="Rectangle 1" o:spid="_x0000_s1026" style="position:absolute;margin-left:-2.85pt;margin-top:20.05pt;width:467.35pt;height:18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" filled="f" strokecolor="black [3213]" strokeweight="1pt"/>
            </w:pict>
          </mc:Fallback>
        </mc:AlternateContent>
      </w:r>
      <w:proofErr w:type="spellStart"/>
      <w:r w:rsidR="003820AF">
        <w:t>Github</w:t>
      </w:r>
      <w:proofErr w:type="spellEnd"/>
      <w:r w:rsidR="003820AF">
        <w:t xml:space="preserve"> est simple d’utilisation et très intuitif, voici un exemple ci-dessous.</w:t>
      </w:r>
    </w:p>
    <w:p w14:paraId="15A6CDB6" w14:textId="6E71293A" w:rsidR="005A2AA3" w:rsidRDefault="00E7119A" w:rsidP="00C900F7">
      <w:r w:rsidRPr="00E7119A">
        <w:rPr>
          <w:noProof/>
        </w:rPr>
        <w:drawing>
          <wp:inline distT="0" distB="0" distL="0" distR="0" wp14:anchorId="03C73CB4" wp14:editId="7D8BA935">
            <wp:extent cx="5760720" cy="2255520"/>
            <wp:effectExtent l="0" t="0" r="0" b="0"/>
            <wp:docPr id="18121059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59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8643" w14:textId="62013752" w:rsidR="00487B14" w:rsidRDefault="002C622B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1A852" wp14:editId="52C2416F">
                <wp:simplePos x="0" y="0"/>
                <wp:positionH relativeFrom="column">
                  <wp:posOffset>-35883</wp:posOffset>
                </wp:positionH>
                <wp:positionV relativeFrom="paragraph">
                  <wp:posOffset>386544</wp:posOffset>
                </wp:positionV>
                <wp:extent cx="5934710" cy="2159779"/>
                <wp:effectExtent l="0" t="0" r="27940" b="12065"/>
                <wp:wrapNone/>
                <wp:docPr id="2040902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CDF5" id="Rectangle 1" o:spid="_x0000_s1026" style="position:absolute;margin-left:-2.85pt;margin-top:30.45pt;width:467.3pt;height:17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" filled="f" strokecolor="black [3213]" strokeweight="1pt"/>
            </w:pict>
          </mc:Fallback>
        </mc:AlternateContent>
      </w:r>
      <w:r w:rsidR="00487B14">
        <w:t>Nous pouvons accéder aux différentes branches très simplement en faisant dérouler la liste des branches comme ci-dessous.</w:t>
      </w:r>
      <w:r w:rsidRPr="002C622B">
        <w:rPr>
          <w:noProof/>
        </w:rPr>
        <w:t xml:space="preserve"> </w:t>
      </w:r>
    </w:p>
    <w:p w14:paraId="493F5090" w14:textId="482CB7F0" w:rsidR="005A2AA3" w:rsidRDefault="005A2AA3" w:rsidP="00C900F7">
      <w:r w:rsidRPr="005A2AA3">
        <w:rPr>
          <w:noProof/>
        </w:rPr>
        <w:drawing>
          <wp:anchor distT="0" distB="0" distL="114300" distR="114300" simplePos="0" relativeHeight="251661312" behindDoc="1" locked="0" layoutInCell="1" allowOverlap="1" wp14:anchorId="0CA3B8EF" wp14:editId="432340D2">
            <wp:simplePos x="0" y="0"/>
            <wp:positionH relativeFrom="column">
              <wp:posOffset>-2224</wp:posOffset>
            </wp:positionH>
            <wp:positionV relativeFrom="paragraph">
              <wp:posOffset>440</wp:posOffset>
            </wp:positionV>
            <wp:extent cx="1490400" cy="1980000"/>
            <wp:effectExtent l="0" t="0" r="0" b="1270"/>
            <wp:wrapTight wrapText="bothSides">
              <wp:wrapPolygon edited="0">
                <wp:start x="0" y="0"/>
                <wp:lineTo x="0" y="21406"/>
                <wp:lineTo x="21259" y="21406"/>
                <wp:lineTo x="21259" y="0"/>
                <wp:lineTo x="0" y="0"/>
              </wp:wrapPolygon>
            </wp:wrapTight>
            <wp:docPr id="5962355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55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DD5ED" w14:textId="07038A9A" w:rsidR="005A2AA3" w:rsidRDefault="005A2AA3" w:rsidP="00C900F7"/>
    <w:p w14:paraId="322FDA88" w14:textId="1E6C872C" w:rsidR="00A96EEB" w:rsidRDefault="00A96EEB" w:rsidP="00C900F7"/>
    <w:p w14:paraId="329906DF" w14:textId="0E39434B" w:rsidR="002C622B" w:rsidRDefault="002C622B" w:rsidP="00C900F7"/>
    <w:p w14:paraId="0563157C" w14:textId="13DC0F67" w:rsidR="002C622B" w:rsidRDefault="002C622B" w:rsidP="00C900F7"/>
    <w:p w14:paraId="273562F2" w14:textId="77777777" w:rsidR="002C622B" w:rsidRDefault="002C622B" w:rsidP="00C900F7"/>
    <w:p w14:paraId="169BD866" w14:textId="77777777" w:rsidR="002C622B" w:rsidRDefault="002C622B" w:rsidP="00C900F7"/>
    <w:p w14:paraId="165C8AFB" w14:textId="77777777" w:rsidR="002C622B" w:rsidRDefault="002C622B" w:rsidP="00C900F7"/>
    <w:p w14:paraId="5FB4BBA7" w14:textId="343BDD33" w:rsidR="00BA6F0B" w:rsidRDefault="00BA6F0B" w:rsidP="00BA6F0B">
      <w:pPr>
        <w:pStyle w:val="Titre2"/>
      </w:pPr>
      <w:r>
        <w:t>Notre dépôt</w:t>
      </w:r>
    </w:p>
    <w:p w14:paraId="1583E626" w14:textId="77777777" w:rsidR="00BA6F0B" w:rsidRDefault="00BA6F0B" w:rsidP="00BA6F0B"/>
    <w:p w14:paraId="13C1D9A9" w14:textId="00F11D52" w:rsidR="00084F40" w:rsidRDefault="00000000" w:rsidP="00DA1FDC">
      <w:hyperlink r:id="rId19" w:history="1">
        <w:proofErr w:type="spellStart"/>
        <w:proofErr w:type="gramStart"/>
        <w:r w:rsidR="00BA6F0B">
          <w:rPr>
            <w:rStyle w:val="Lienhypertexte"/>
          </w:rPr>
          <w:t>zozowolf</w:t>
        </w:r>
        <w:proofErr w:type="spellEnd"/>
        <w:proofErr w:type="gramEnd"/>
        <w:r w:rsidR="00BA6F0B">
          <w:rPr>
            <w:rStyle w:val="Lienhypertexte"/>
          </w:rPr>
          <w:t>/CAMS (github.com)</w:t>
        </w:r>
      </w:hyperlink>
    </w:p>
    <w:sectPr w:rsidR="00084F40" w:rsidSect="00F4704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F8DF" w14:textId="77777777" w:rsidR="00F47042" w:rsidRDefault="00F47042" w:rsidP="00DA1FDC">
      <w:r>
        <w:separator/>
      </w:r>
    </w:p>
  </w:endnote>
  <w:endnote w:type="continuationSeparator" w:id="0">
    <w:p w14:paraId="6FCAE6AF" w14:textId="77777777" w:rsidR="00F47042" w:rsidRDefault="00F47042" w:rsidP="00D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E75" w14:textId="77777777" w:rsidR="007315F5" w:rsidRDefault="007315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056" w14:textId="75F909C6" w:rsidR="00ED5510" w:rsidRDefault="007315F5" w:rsidP="00DA1FDC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66D769D" wp14:editId="5450A244">
              <wp:simplePos x="0" y="0"/>
              <wp:positionH relativeFrom="margin">
                <wp:posOffset>2357755</wp:posOffset>
              </wp:positionH>
              <wp:positionV relativeFrom="paragraph">
                <wp:posOffset>-483870</wp:posOffset>
              </wp:positionV>
              <wp:extent cx="1816100" cy="257175"/>
              <wp:effectExtent l="0" t="0" r="0" b="9525"/>
              <wp:wrapSquare wrapText="bothSides"/>
              <wp:docPr id="94316205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651EA" w14:textId="5C68EBDB" w:rsidR="00E321BD" w:rsidRDefault="00000000" w:rsidP="00DA1FDC">
                          <w:fldSimple w:instr=" FILENAME   \* MERGEFORMAT ">
                            <w:r w:rsidR="007315F5">
                              <w:rPr>
                                <w:noProof/>
                              </w:rPr>
                              <w:t>Git_Github.docx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D769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85.65pt;margin-top:-38.1pt;width:14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" stroked="f">
              <v:textbox>
                <w:txbxContent>
                  <w:p w14:paraId="373651EA" w14:textId="5C68EBDB" w:rsidR="00E321BD" w:rsidRDefault="00000000" w:rsidP="00DA1FDC">
                    <w:fldSimple w:instr=" FILENAME   \* MERGEFORMAT ">
                      <w:r w:rsidR="007315F5">
                        <w:rPr>
                          <w:noProof/>
                        </w:rPr>
                        <w:t>Git_Github.docx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 w:rsidR="0081176E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3EE4BE13" wp14:editId="6F6C823B">
              <wp:simplePos x="0" y="0"/>
              <wp:positionH relativeFrom="margin">
                <wp:align>right</wp:align>
              </wp:positionH>
              <wp:positionV relativeFrom="paragraph">
                <wp:posOffset>-485775</wp:posOffset>
              </wp:positionV>
              <wp:extent cx="1315720" cy="1404620"/>
              <wp:effectExtent l="0" t="0" r="0" b="0"/>
              <wp:wrapSquare wrapText="bothSides"/>
              <wp:docPr id="9757550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05695" w14:textId="43D239D4" w:rsidR="00F430AC" w:rsidRDefault="00F430AC" w:rsidP="00DA1FDC">
                          <w:r>
                            <w:fldChar w:fldCharType="begin"/>
                          </w:r>
                          <w:r>
                            <w:instrText xml:space="preserve"> DATE  \@ "dd/MM/yyyy HH:mm"  \* MERGEFORMAT </w:instrText>
                          </w:r>
                          <w:r>
                            <w:fldChar w:fldCharType="separate"/>
                          </w:r>
                          <w:r w:rsidR="00206356">
                            <w:rPr>
                              <w:noProof/>
                            </w:rPr>
                            <w:t>18/01/2024 13:57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E4BE13" id="_x0000_s1037" type="#_x0000_t202" style="position:absolute;margin-left:52.4pt;margin-top:-38.25pt;width:103.6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u+g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" filled="f" stroked="f">
              <v:textbox style="mso-fit-shape-to-text:t">
                <w:txbxContent>
                  <w:p w14:paraId="49505695" w14:textId="43D239D4" w:rsidR="00F430AC" w:rsidRDefault="00F430AC" w:rsidP="00DA1FDC">
                    <w:r>
                      <w:fldChar w:fldCharType="begin"/>
                    </w:r>
                    <w:r>
                      <w:instrText xml:space="preserve"> DATE  \@ "dd/MM/yyyy HH:mm"  \* MERGEFORMAT </w:instrText>
                    </w:r>
                    <w:r>
                      <w:fldChar w:fldCharType="separate"/>
                    </w:r>
                    <w:r w:rsidR="00206356">
                      <w:rPr>
                        <w:noProof/>
                      </w:rPr>
                      <w:t>18/01/2024 13:57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472D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1030817" wp14:editId="6C5A0523">
              <wp:simplePos x="0" y="0"/>
              <wp:positionH relativeFrom="rightMargin">
                <wp:align>left</wp:align>
              </wp:positionH>
              <wp:positionV relativeFrom="paragraph">
                <wp:posOffset>-513080</wp:posOffset>
              </wp:positionV>
              <wp:extent cx="457200" cy="311785"/>
              <wp:effectExtent l="0" t="0" r="0" b="0"/>
              <wp:wrapSquare wrapText="bothSides"/>
              <wp:docPr id="183524684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1202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30325" w14:textId="77777777" w:rsidR="0007472D" w:rsidRPr="0081176E" w:rsidRDefault="0007472D" w:rsidP="00DA1FDC">
                          <w:pPr>
                            <w:rPr>
                              <w:color w:val="FFFFFF" w:themeColor="background1"/>
                            </w:rPr>
                          </w:pP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81176E">
                            <w:rPr>
                              <w:color w:val="FFFFFF" w:themeColor="background1"/>
                            </w:rPr>
                            <w:t>/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1A9CA51E" w14:textId="77777777" w:rsidR="0007472D" w:rsidRPr="0007472D" w:rsidRDefault="0007472D" w:rsidP="00DA1FD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030817" id="_x0000_s1038" type="#_x0000_t202" style="position:absolute;margin-left:0;margin-top:-40.4pt;width:36pt;height:24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" filled="f" stroked="f">
              <v:textbox>
                <w:txbxContent>
                  <w:p w14:paraId="7C030325" w14:textId="77777777" w:rsidR="0007472D" w:rsidRPr="0081176E" w:rsidRDefault="0007472D" w:rsidP="00DA1FDC">
                    <w:pPr>
                      <w:rPr>
                        <w:color w:val="FFFFFF" w:themeColor="background1"/>
                      </w:rPr>
                    </w:pP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1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  <w:r w:rsidRPr="0081176E">
                      <w:rPr>
                        <w:color w:val="FFFFFF" w:themeColor="background1"/>
                      </w:rPr>
                      <w:t>/</w:t>
                    </w: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1A9CA51E" w14:textId="77777777" w:rsidR="0007472D" w:rsidRPr="0007472D" w:rsidRDefault="0007472D" w:rsidP="00DA1FDC"/>
                </w:txbxContent>
              </v:textbox>
              <w10:wrap type="square" anchorx="margin"/>
            </v:shape>
          </w:pict>
        </mc:Fallback>
      </mc:AlternateContent>
    </w:r>
    <w:r w:rsidR="009E3A97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484050E" wp14:editId="67C2BA55">
              <wp:simplePos x="0" y="0"/>
              <wp:positionH relativeFrom="margin">
                <wp:align>left</wp:align>
              </wp:positionH>
              <wp:positionV relativeFrom="paragraph">
                <wp:posOffset>-487661</wp:posOffset>
              </wp:positionV>
              <wp:extent cx="1610360" cy="266065"/>
              <wp:effectExtent l="0" t="0" r="8890" b="635"/>
              <wp:wrapSquare wrapText="bothSides"/>
              <wp:docPr id="18292163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1160202389"/>
                            <w:placeholder>
                              <w:docPart w:val="EC1F5BAB60AD4594ABF8659868C4C71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12B7D1" w14:textId="77777777" w:rsidR="00576DC9" w:rsidRDefault="00576DC9" w:rsidP="00DA1FDC">
                              <w:r>
                                <w:t>Hugo MARTIN COCHER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84050E" id="_x0000_s1039" type="#_x0000_t202" style="position:absolute;margin-left:0;margin-top:-38.4pt;width:126.8pt;height:2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" stroked="f">
              <v:textbox>
                <w:txbxContent>
                  <w:sdt>
                    <w:sdtPr>
                      <w:alias w:val="Auteur "/>
                      <w:tag w:val=""/>
                      <w:id w:val="1160202389"/>
                      <w:placeholder>
                        <w:docPart w:val="EC1F5BAB60AD4594ABF8659868C4C71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2812B7D1" w14:textId="77777777" w:rsidR="00576DC9" w:rsidRDefault="00576DC9" w:rsidP="00DA1FDC">
                        <w:r>
                          <w:t>Hugo MARTIN COCHER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30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733D53" wp14:editId="440468F3">
              <wp:simplePos x="0" y="0"/>
              <wp:positionH relativeFrom="column">
                <wp:posOffset>21429</wp:posOffset>
              </wp:positionH>
              <wp:positionV relativeFrom="paragraph">
                <wp:posOffset>-515430</wp:posOffset>
              </wp:positionV>
              <wp:extent cx="5924550" cy="18604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45590B" id="Rectangle 1" o:spid="_x0000_s1026" style="position:absolute;margin-left:1.7pt;margin-top:-40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576DC9" w:rsidRPr="00576DC9"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B1D46" wp14:editId="0EDEEEF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3D95" w14:textId="77777777" w:rsidR="00576DC9" w:rsidRDefault="00576DC9" w:rsidP="00DA1F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B1D46" id="Rectangle 8" o:spid="_x0000_s104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813D95" w14:textId="77777777" w:rsidR="00576DC9" w:rsidRDefault="00576DC9" w:rsidP="00DA1FDC"/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D2D" w14:textId="77777777" w:rsidR="007315F5" w:rsidRDefault="007315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1875" w14:textId="77777777" w:rsidR="00F47042" w:rsidRDefault="00F47042" w:rsidP="00DA1FDC">
      <w:r>
        <w:separator/>
      </w:r>
    </w:p>
  </w:footnote>
  <w:footnote w:type="continuationSeparator" w:id="0">
    <w:p w14:paraId="4EF2A358" w14:textId="77777777" w:rsidR="00F47042" w:rsidRDefault="00F47042" w:rsidP="00D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BE17" w14:textId="77777777" w:rsidR="007315F5" w:rsidRDefault="007315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E1AB" w14:textId="77777777" w:rsidR="0084419B" w:rsidRPr="0081176E" w:rsidRDefault="00DA1FD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7C0CF4A" wp14:editId="5ADCF8DD">
              <wp:simplePos x="0" y="0"/>
              <wp:positionH relativeFrom="margin">
                <wp:posOffset>1996440</wp:posOffset>
              </wp:positionH>
              <wp:positionV relativeFrom="paragraph">
                <wp:posOffset>77470</wp:posOffset>
              </wp:positionV>
              <wp:extent cx="1850390" cy="40259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0390" cy="402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1EF78" w14:textId="77777777" w:rsidR="00B423BC" w:rsidRPr="0081176E" w:rsidRDefault="0084419B" w:rsidP="0081176E">
                          <w:pPr>
                            <w:pStyle w:val="Titre"/>
                          </w:pPr>
                          <w:r w:rsidRPr="0081176E">
                            <w:t xml:space="preserve">CAMS 2024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C0CF4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57.2pt;margin-top:6.1pt;width:145.7pt;height:3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cCgIAAPY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" stroked="f">
              <v:textbox>
                <w:txbxContent>
                  <w:p w14:paraId="1981EF78" w14:textId="77777777" w:rsidR="00B423BC" w:rsidRPr="0081176E" w:rsidRDefault="0084419B" w:rsidP="0081176E">
                    <w:pPr>
                      <w:pStyle w:val="Titre"/>
                    </w:pPr>
                    <w:r w:rsidRPr="0081176E">
                      <w:t xml:space="preserve">CAMS 2024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661C3" w:rsidRPr="0081176E">
      <w:rPr>
        <w:rStyle w:val="r2als3t3mmbzvl"/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73600" behindDoc="0" locked="0" layoutInCell="1" allowOverlap="1" wp14:anchorId="6A440BDA" wp14:editId="4F8794AB">
          <wp:simplePos x="0" y="0"/>
          <wp:positionH relativeFrom="margin">
            <wp:posOffset>5531641</wp:posOffset>
          </wp:positionH>
          <wp:positionV relativeFrom="paragraph">
            <wp:posOffset>-269875</wp:posOffset>
          </wp:positionV>
          <wp:extent cx="273020" cy="280891"/>
          <wp:effectExtent l="0" t="0" r="0" b="5080"/>
          <wp:wrapNone/>
          <wp:docPr id="2981653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20" cy="280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1C3" w:rsidRPr="0081176E">
      <w:rPr>
        <w:rStyle w:val="r2als3t3mmbzvl"/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F5F423C" wp14:editId="247CB0AB">
          <wp:simplePos x="0" y="0"/>
          <wp:positionH relativeFrom="rightMargin">
            <wp:posOffset>-81903</wp:posOffset>
          </wp:positionH>
          <wp:positionV relativeFrom="paragraph">
            <wp:posOffset>-153670</wp:posOffset>
          </wp:positionV>
          <wp:extent cx="761716" cy="761716"/>
          <wp:effectExtent l="0" t="0" r="635" b="635"/>
          <wp:wrapNone/>
          <wp:docPr id="150467950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1716" cy="76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19B" w:rsidRPr="0081176E">
      <w:rPr>
        <w:rStyle w:val="r2als3t3mmbzvl"/>
        <w:rFonts w:asciiTheme="minorHAnsi" w:hAnsiTheme="minorHAnsi" w:cstheme="minorHAnsi"/>
        <w:sz w:val="16"/>
        <w:szCs w:val="16"/>
      </w:rPr>
      <w:t>E</w:t>
    </w:r>
    <w:r w:rsidR="0084419B" w:rsidRPr="0081176E">
      <w:rPr>
        <w:rStyle w:val="r2als3t3mmbzvl"/>
        <w:rFonts w:ascii="Calibri" w:hAnsi="Calibri" w:cs="Calibri"/>
        <w:sz w:val="16"/>
        <w:szCs w:val="16"/>
      </w:rPr>
      <w:t>nzo DA CUNHA ALVES</w:t>
    </w:r>
  </w:p>
  <w:p w14:paraId="63EB2C52" w14:textId="77777777" w:rsidR="00B423BC" w:rsidRPr="0081176E" w:rsidRDefault="00B423B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Antonin FROMENT</w:t>
    </w:r>
  </w:p>
  <w:p w14:paraId="50101F67" w14:textId="77777777" w:rsidR="0084419B" w:rsidRPr="0081176E" w:rsidRDefault="0084419B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Hugo MARTIN-COCHER</w:t>
    </w:r>
  </w:p>
  <w:p w14:paraId="1591958D" w14:textId="77777777" w:rsidR="00B423BC" w:rsidRPr="0081176E" w:rsidRDefault="006661C3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noProof/>
        <w:sz w:val="16"/>
        <w:szCs w:val="16"/>
      </w:rPr>
      <w:drawing>
        <wp:anchor distT="0" distB="0" distL="114300" distR="114300" simplePos="0" relativeHeight="251672576" behindDoc="0" locked="0" layoutInCell="1" allowOverlap="1" wp14:anchorId="5E9264CA" wp14:editId="31317CF7">
          <wp:simplePos x="0" y="0"/>
          <wp:positionH relativeFrom="column">
            <wp:posOffset>6271272</wp:posOffset>
          </wp:positionH>
          <wp:positionV relativeFrom="paragraph">
            <wp:posOffset>76089</wp:posOffset>
          </wp:positionV>
          <wp:extent cx="310526" cy="256561"/>
          <wp:effectExtent l="0" t="0" r="0" b="0"/>
          <wp:wrapNone/>
          <wp:docPr id="971631276" name="Image 1" descr="Une image contenant cercle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941782" name="Image 1" descr="Une image contenant cercle, lampe&#10;&#10;Description générée automatiquemen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26" cy="256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23BC" w:rsidRPr="0081176E">
      <w:rPr>
        <w:rStyle w:val="r2als3t3mmbzvl"/>
        <w:rFonts w:ascii="Calibri" w:hAnsi="Calibri" w:cs="Calibri"/>
        <w:sz w:val="16"/>
        <w:szCs w:val="16"/>
      </w:rPr>
      <w:t>Joris VEJUX</w:t>
    </w:r>
  </w:p>
  <w:p w14:paraId="0D23019E" w14:textId="77777777" w:rsidR="0084419B" w:rsidRDefault="0084419B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</w:p>
  <w:p w14:paraId="1301B124" w14:textId="77777777" w:rsidR="00316B93" w:rsidRDefault="00576DC9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3D291" wp14:editId="0C01DF6B">
              <wp:simplePos x="0" y="0"/>
              <wp:positionH relativeFrom="margin">
                <wp:align>center</wp:align>
              </wp:positionH>
              <wp:positionV relativeFrom="paragraph">
                <wp:posOffset>107493</wp:posOffset>
              </wp:positionV>
              <wp:extent cx="3766507" cy="0"/>
              <wp:effectExtent l="0" t="0" r="0" b="0"/>
              <wp:wrapNone/>
              <wp:docPr id="1899148259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6650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175D7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" strokecolor="black [3213]" strokeweight="1.5pt">
              <v:stroke joinstyle="miter"/>
              <w10:wrap anchorx="margin"/>
            </v:line>
          </w:pict>
        </mc:Fallback>
      </mc:AlternateContent>
    </w:r>
    <w:r w:rsidR="00B423BC" w:rsidRPr="00B423BC">
      <w:rPr>
        <w:rStyle w:val="r2als3t3mmbzvl"/>
        <w:rFonts w:ascii="Segoe UI" w:hAnsi="Segoe UI" w:cs="Segoe UI"/>
        <w:sz w:val="18"/>
        <w:szCs w:val="18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498" w14:textId="77777777" w:rsidR="007315F5" w:rsidRDefault="007315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1.25pt;height:10.5pt;visibility:visible;mso-wrap-style:square" o:bullet="t">
        <v:imagedata r:id="rId1" o:title=""/>
      </v:shape>
    </w:pict>
  </w:numPicBullet>
  <w:numPicBullet w:numPicBulletId="1">
    <w:pict>
      <v:shape id="_x0000_i1223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285217A8"/>
    <w:multiLevelType w:val="hybridMultilevel"/>
    <w:tmpl w:val="8DD6D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707"/>
    <w:multiLevelType w:val="hybridMultilevel"/>
    <w:tmpl w:val="BDF63E12"/>
    <w:lvl w:ilvl="0" w:tplc="AE8E14A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3110"/>
    <w:multiLevelType w:val="hybridMultilevel"/>
    <w:tmpl w:val="D71A83C4"/>
    <w:lvl w:ilvl="0" w:tplc="9A7E3B7C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7834C100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D04C7E0E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59800E6C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A97ECED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 w:tplc="37D441CA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6" w:tplc="520855BC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6218A236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</w:rPr>
    </w:lvl>
    <w:lvl w:ilvl="8" w:tplc="6BB43872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</w:rPr>
    </w:lvl>
  </w:abstractNum>
  <w:abstractNum w:abstractNumId="3" w15:restartNumberingAfterBreak="0">
    <w:nsid w:val="6F101010"/>
    <w:multiLevelType w:val="hybridMultilevel"/>
    <w:tmpl w:val="96A237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73B97"/>
    <w:multiLevelType w:val="hybridMultilevel"/>
    <w:tmpl w:val="7AB62960"/>
    <w:lvl w:ilvl="0" w:tplc="8C44B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42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B417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2A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85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64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3CE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C5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6D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498420">
    <w:abstractNumId w:val="3"/>
  </w:num>
  <w:num w:numId="2" w16cid:durableId="829755109">
    <w:abstractNumId w:val="1"/>
  </w:num>
  <w:num w:numId="3" w16cid:durableId="588389776">
    <w:abstractNumId w:val="0"/>
  </w:num>
  <w:num w:numId="4" w16cid:durableId="1891527267">
    <w:abstractNumId w:val="2"/>
  </w:num>
  <w:num w:numId="5" w16cid:durableId="1783454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2"/>
    <w:rsid w:val="00005BBA"/>
    <w:rsid w:val="00014671"/>
    <w:rsid w:val="00053C0B"/>
    <w:rsid w:val="0007472D"/>
    <w:rsid w:val="00084F40"/>
    <w:rsid w:val="001439BC"/>
    <w:rsid w:val="0015019A"/>
    <w:rsid w:val="001977D0"/>
    <w:rsid w:val="001A240F"/>
    <w:rsid w:val="001B0E26"/>
    <w:rsid w:val="001C632F"/>
    <w:rsid w:val="001E6B4C"/>
    <w:rsid w:val="00206356"/>
    <w:rsid w:val="00212E24"/>
    <w:rsid w:val="00271769"/>
    <w:rsid w:val="002C0BB8"/>
    <w:rsid w:val="002C0FCD"/>
    <w:rsid w:val="002C622B"/>
    <w:rsid w:val="00301FA3"/>
    <w:rsid w:val="00316B93"/>
    <w:rsid w:val="003341E0"/>
    <w:rsid w:val="003416BE"/>
    <w:rsid w:val="0036523C"/>
    <w:rsid w:val="00375251"/>
    <w:rsid w:val="003820AF"/>
    <w:rsid w:val="00396B72"/>
    <w:rsid w:val="003C4492"/>
    <w:rsid w:val="003C6858"/>
    <w:rsid w:val="003E58F5"/>
    <w:rsid w:val="003E599E"/>
    <w:rsid w:val="003F5512"/>
    <w:rsid w:val="00470AC2"/>
    <w:rsid w:val="004739D8"/>
    <w:rsid w:val="00487B14"/>
    <w:rsid w:val="004A4996"/>
    <w:rsid w:val="004A6F52"/>
    <w:rsid w:val="004B274F"/>
    <w:rsid w:val="004C45C2"/>
    <w:rsid w:val="00527A6D"/>
    <w:rsid w:val="0055363C"/>
    <w:rsid w:val="00556F02"/>
    <w:rsid w:val="00576DC9"/>
    <w:rsid w:val="00587183"/>
    <w:rsid w:val="00596E77"/>
    <w:rsid w:val="005A2AA3"/>
    <w:rsid w:val="005A4D26"/>
    <w:rsid w:val="005B3EAB"/>
    <w:rsid w:val="005C741E"/>
    <w:rsid w:val="005D5A04"/>
    <w:rsid w:val="00621A79"/>
    <w:rsid w:val="00642845"/>
    <w:rsid w:val="006567DC"/>
    <w:rsid w:val="006661C3"/>
    <w:rsid w:val="006E36C9"/>
    <w:rsid w:val="007012F6"/>
    <w:rsid w:val="007315F5"/>
    <w:rsid w:val="007F647D"/>
    <w:rsid w:val="00810DCC"/>
    <w:rsid w:val="0081176E"/>
    <w:rsid w:val="00834F30"/>
    <w:rsid w:val="0084419B"/>
    <w:rsid w:val="0087051F"/>
    <w:rsid w:val="008B26D9"/>
    <w:rsid w:val="00903DE8"/>
    <w:rsid w:val="0091068E"/>
    <w:rsid w:val="00941F85"/>
    <w:rsid w:val="00961CC7"/>
    <w:rsid w:val="00993DF6"/>
    <w:rsid w:val="009A4601"/>
    <w:rsid w:val="009E3A97"/>
    <w:rsid w:val="009E4DFC"/>
    <w:rsid w:val="009F4760"/>
    <w:rsid w:val="00A0163E"/>
    <w:rsid w:val="00A22CD8"/>
    <w:rsid w:val="00A44B2D"/>
    <w:rsid w:val="00A51DEF"/>
    <w:rsid w:val="00A9197F"/>
    <w:rsid w:val="00A92328"/>
    <w:rsid w:val="00A96EEB"/>
    <w:rsid w:val="00AA442A"/>
    <w:rsid w:val="00AC6E5D"/>
    <w:rsid w:val="00B423BC"/>
    <w:rsid w:val="00B527C1"/>
    <w:rsid w:val="00B6405F"/>
    <w:rsid w:val="00B7530F"/>
    <w:rsid w:val="00BA6F0B"/>
    <w:rsid w:val="00BC33DD"/>
    <w:rsid w:val="00BC5C69"/>
    <w:rsid w:val="00C00A16"/>
    <w:rsid w:val="00C61006"/>
    <w:rsid w:val="00C900F7"/>
    <w:rsid w:val="00CC5B65"/>
    <w:rsid w:val="00D02C12"/>
    <w:rsid w:val="00D42F20"/>
    <w:rsid w:val="00D52EC1"/>
    <w:rsid w:val="00D843E7"/>
    <w:rsid w:val="00DA1FDC"/>
    <w:rsid w:val="00DB5219"/>
    <w:rsid w:val="00DE0A0D"/>
    <w:rsid w:val="00DF76D1"/>
    <w:rsid w:val="00E02A9C"/>
    <w:rsid w:val="00E11E93"/>
    <w:rsid w:val="00E321BD"/>
    <w:rsid w:val="00E44A74"/>
    <w:rsid w:val="00E63629"/>
    <w:rsid w:val="00E7108F"/>
    <w:rsid w:val="00E7119A"/>
    <w:rsid w:val="00EA5115"/>
    <w:rsid w:val="00EA7BA4"/>
    <w:rsid w:val="00EC270E"/>
    <w:rsid w:val="00ED5510"/>
    <w:rsid w:val="00F0288C"/>
    <w:rsid w:val="00F2785B"/>
    <w:rsid w:val="00F430AC"/>
    <w:rsid w:val="00F47042"/>
    <w:rsid w:val="00F818E6"/>
    <w:rsid w:val="00F90D6F"/>
    <w:rsid w:val="00F92609"/>
    <w:rsid w:val="00F973A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EE585"/>
  <w15:chartTrackingRefBased/>
  <w15:docId w15:val="{CC9D6BB4-3D45-4DDD-A521-B0E3072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C"/>
    <w:rPr>
      <w:rFonts w:ascii="Aptos" w:hAnsi="Aptos"/>
    </w:rPr>
  </w:style>
  <w:style w:type="paragraph" w:styleId="Titre1">
    <w:name w:val="heading 1"/>
    <w:basedOn w:val="Normal"/>
    <w:next w:val="Normal"/>
    <w:link w:val="Titre1Car"/>
    <w:uiPriority w:val="9"/>
    <w:qFormat/>
    <w:rsid w:val="00DA1FDC"/>
    <w:pPr>
      <w:keepNext/>
      <w:keepLines/>
      <w:numPr>
        <w:numId w:val="2"/>
      </w:numPr>
      <w:spacing w:before="240" w:after="0"/>
      <w:outlineLvl w:val="0"/>
    </w:pPr>
    <w:rPr>
      <w:rFonts w:ascii="Abadi" w:eastAsiaTheme="majorEastAsia" w:hAnsi="Abadi" w:cstheme="majorBidi"/>
      <w:b/>
      <w:bCs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DC"/>
    <w:pPr>
      <w:keepNext/>
      <w:keepLines/>
      <w:spacing w:before="40" w:after="0"/>
      <w:outlineLvl w:val="1"/>
    </w:pPr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510"/>
  </w:style>
  <w:style w:type="paragraph" w:styleId="Pieddepage">
    <w:name w:val="footer"/>
    <w:basedOn w:val="Normal"/>
    <w:link w:val="Pieddepag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510"/>
  </w:style>
  <w:style w:type="character" w:customStyle="1" w:styleId="r2als3t3mmbzvl">
    <w:name w:val="r2als3t3mmbzvl"/>
    <w:basedOn w:val="Policepardfaut"/>
    <w:rsid w:val="00ED5510"/>
  </w:style>
  <w:style w:type="character" w:customStyle="1" w:styleId="Textedelespacerserv">
    <w:name w:val="Texte de l’espace réservé"/>
    <w:basedOn w:val="Policepardfaut"/>
    <w:uiPriority w:val="99"/>
    <w:semiHidden/>
    <w:rsid w:val="00053C0B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B423BC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DA1FDC"/>
    <w:rPr>
      <w:rFonts w:ascii="Abadi" w:eastAsiaTheme="majorEastAsia" w:hAnsi="Abadi" w:cstheme="majorBidi"/>
      <w:b/>
      <w:bCs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FDC"/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176E"/>
    <w:pPr>
      <w:spacing w:after="0" w:line="240" w:lineRule="auto"/>
      <w:contextualSpacing/>
    </w:pPr>
    <w:rPr>
      <w:rFonts w:ascii="Aharoni" w:eastAsiaTheme="majorEastAsia" w:hAnsi="Aharoni" w:cs="Aharon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76E"/>
    <w:rPr>
      <w:rFonts w:ascii="Aharoni" w:eastAsiaTheme="majorEastAsia" w:hAnsi="Aharoni" w:cs="Aharon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176E"/>
    <w:pPr>
      <w:spacing w:after="0" w:line="240" w:lineRule="auto"/>
    </w:pPr>
    <w:rPr>
      <w:rFonts w:ascii="Aptos" w:hAnsi="Aptos"/>
    </w:rPr>
  </w:style>
  <w:style w:type="character" w:styleId="Lienhypertexte">
    <w:name w:val="Hyperlink"/>
    <w:basedOn w:val="Policepardfaut"/>
    <w:uiPriority w:val="99"/>
    <w:semiHidden/>
    <w:unhideWhenUsed/>
    <w:rsid w:val="00BA6F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zozowolf/CA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rtincocher\Documents\Mod&#232;les%20Office%20personnalis&#233;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F5BAB60AD4594ABF8659868C4C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5246-C7C5-4457-9730-84C30E75E08C}"/>
      </w:docPartPr>
      <w:docPartBody>
        <w:p w:rsidR="00CF6256" w:rsidRDefault="00000000">
          <w:pPr>
            <w:pStyle w:val="EC1F5BAB60AD4594ABF8659868C4C712"/>
          </w:pPr>
          <w:r w:rsidRPr="00B444A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3A"/>
    <w:rsid w:val="00354739"/>
    <w:rsid w:val="0035616B"/>
    <w:rsid w:val="005F64D0"/>
    <w:rsid w:val="00A42D3A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EC1F5BAB60AD4594ABF8659868C4C712">
    <w:name w:val="EC1F5BAB60AD4594ABF8659868C4C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FC57-205E-449B-B949-07CCBAEE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301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</dc:title>
  <dc:subject/>
  <dc:creator>Hugo MARTIN COCHER</dc:creator>
  <cp:keywords/>
  <dc:description/>
  <cp:lastModifiedBy>Hugo MARTIN COCHER</cp:lastModifiedBy>
  <cp:revision>59</cp:revision>
  <dcterms:created xsi:type="dcterms:W3CDTF">2024-01-10T10:06:00Z</dcterms:created>
  <dcterms:modified xsi:type="dcterms:W3CDTF">2024-01-18T13:50:00Z</dcterms:modified>
</cp:coreProperties>
</file>